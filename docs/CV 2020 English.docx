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443"/>
        <w:gridCol w:w="4201"/>
        <w:gridCol w:w="2521"/>
        <w:gridCol w:w="631"/>
      </w:tblGrid>
      <w:tr w:rsidR="00F91753" w:rsidRPr="00320ECB" w14:paraId="67A41D0C" w14:textId="77777777" w:rsidTr="00024C81">
        <w:trPr>
          <w:trHeight w:val="17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3983C" w14:textId="6126FC49" w:rsidR="00F91753" w:rsidRPr="00173B36" w:rsidRDefault="00F91753" w:rsidP="00320ECB"/>
        </w:tc>
      </w:tr>
      <w:tr w:rsidR="00B41B45" w:rsidRPr="00320ECB" w14:paraId="2D531983" w14:textId="77777777" w:rsidTr="00364270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B3ABD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93548" w14:textId="77777777" w:rsidR="00F91753" w:rsidRPr="00173B36" w:rsidRDefault="00F91753" w:rsidP="005A3E0B"/>
        </w:tc>
        <w:tc>
          <w:tcPr>
            <w:tcW w:w="7644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DF614" w14:textId="77777777" w:rsidR="00F91753" w:rsidRPr="00173B36" w:rsidRDefault="00363937" w:rsidP="001E5794">
            <w:pPr>
              <w:pStyle w:val="NoSpacing"/>
            </w:pPr>
            <w:r>
              <w:t xml:space="preserve">                                                                                                                                                               </w:t>
            </w:r>
          </w:p>
        </w:tc>
        <w:tc>
          <w:tcPr>
            <w:tcW w:w="252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63ED2" w14:textId="2099F7EE" w:rsidR="00B41B45" w:rsidRDefault="00B41B45" w:rsidP="005A3E0B">
            <w:pPr>
              <w:rPr>
                <w:noProof/>
              </w:rPr>
            </w:pPr>
          </w:p>
          <w:p w14:paraId="6F04EB28" w14:textId="77777777" w:rsidR="00B41B45" w:rsidRDefault="00B41B45" w:rsidP="005A3E0B">
            <w:pPr>
              <w:rPr>
                <w:noProof/>
              </w:rPr>
            </w:pPr>
          </w:p>
          <w:p w14:paraId="2ABE5AE3" w14:textId="77777777" w:rsidR="00F91753" w:rsidRPr="00173B36" w:rsidRDefault="00F91753" w:rsidP="005A3E0B"/>
        </w:tc>
        <w:tc>
          <w:tcPr>
            <w:tcW w:w="631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18BF5" w14:textId="648A7A03" w:rsidR="00F91753" w:rsidRPr="00173B36" w:rsidRDefault="00F91753" w:rsidP="005A3E0B"/>
        </w:tc>
      </w:tr>
      <w:tr w:rsidR="00B41B45" w:rsidRPr="009458C6" w14:paraId="0A8A455C" w14:textId="77777777" w:rsidTr="003A4453">
        <w:trPr>
          <w:trHeight w:val="1206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67275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1D15D" w14:textId="77777777" w:rsidR="00F91753" w:rsidRPr="00173B36" w:rsidRDefault="00F91753" w:rsidP="005A3E0B"/>
        </w:tc>
        <w:tc>
          <w:tcPr>
            <w:tcW w:w="764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A9B4F9" w14:textId="77777777" w:rsidR="001E3532" w:rsidRDefault="00261E7B" w:rsidP="001E3532">
            <w:pPr>
              <w:pStyle w:val="Title"/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5D1CE319" wp14:editId="384112FE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73C391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363937">
              <w:rPr>
                <w:caps w:val="0"/>
              </w:rPr>
              <w:t>C</w:t>
            </w:r>
            <w:r w:rsidR="00363937" w:rsidRPr="00363937">
              <w:rPr>
                <w:caps w:val="0"/>
              </w:rPr>
              <w:t xml:space="preserve">lément </w:t>
            </w:r>
            <w:r w:rsidR="00363937">
              <w:rPr>
                <w:caps w:val="0"/>
              </w:rPr>
              <w:t>S</w:t>
            </w:r>
            <w:r w:rsidR="00363937" w:rsidRPr="00363937">
              <w:rPr>
                <w:caps w:val="0"/>
              </w:rPr>
              <w:t>anh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827D1B" wp14:editId="30063EB0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AA9B00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0A90ACA5" w14:textId="1B41EADE" w:rsidR="0062641F" w:rsidRPr="009458C6" w:rsidRDefault="009458C6" w:rsidP="0062641F">
            <w:pPr>
              <w:jc w:val="center"/>
              <w:rPr>
                <w:sz w:val="20"/>
                <w:szCs w:val="20"/>
              </w:rPr>
            </w:pPr>
            <w:r w:rsidRPr="009458C6">
              <w:rPr>
                <w:sz w:val="20"/>
                <w:szCs w:val="20"/>
              </w:rPr>
              <w:t xml:space="preserve">Computer Science student at </w:t>
            </w:r>
            <w:r w:rsidR="0062641F" w:rsidRPr="009458C6">
              <w:rPr>
                <w:sz w:val="20"/>
                <w:szCs w:val="20"/>
              </w:rPr>
              <w:t xml:space="preserve">EPFL, </w:t>
            </w:r>
            <w:hyperlink r:id="rId11" w:history="1">
              <w:r w:rsidR="0062641F" w:rsidRPr="009458C6">
                <w:rPr>
                  <w:rStyle w:val="Hyperlink"/>
                  <w:sz w:val="20"/>
                  <w:szCs w:val="20"/>
                </w:rPr>
                <w:t>sanhclement@gmail.com</w:t>
              </w:r>
            </w:hyperlink>
            <w:r w:rsidR="0062641F" w:rsidRPr="009458C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(+33) </w:t>
            </w:r>
            <w:r w:rsidR="0062641F" w:rsidRPr="009458C6">
              <w:rPr>
                <w:sz w:val="20"/>
                <w:szCs w:val="20"/>
              </w:rPr>
              <w:t>06 95 70 46 53</w:t>
            </w:r>
          </w:p>
        </w:tc>
        <w:tc>
          <w:tcPr>
            <w:tcW w:w="2521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BF6E7" w14:textId="77777777" w:rsidR="00F91753" w:rsidRPr="009458C6" w:rsidRDefault="00F91753" w:rsidP="005A3E0B"/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BE843" w14:textId="77777777" w:rsidR="00F91753" w:rsidRPr="009458C6" w:rsidRDefault="00F91753" w:rsidP="005A3E0B"/>
        </w:tc>
      </w:tr>
      <w:tr w:rsidR="00B41B45" w:rsidRPr="009458C6" w14:paraId="6D57D005" w14:textId="77777777" w:rsidTr="00364270">
        <w:trPr>
          <w:trHeight w:val="20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38700" w14:textId="77777777" w:rsidR="004A4C74" w:rsidRPr="009458C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F0E20" w14:textId="77777777" w:rsidR="004A4C74" w:rsidRPr="009458C6" w:rsidRDefault="004A4C74" w:rsidP="005A3E0B"/>
        </w:tc>
        <w:tc>
          <w:tcPr>
            <w:tcW w:w="764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DB6AB" w14:textId="77777777" w:rsidR="004A4C74" w:rsidRPr="009458C6" w:rsidRDefault="00363937" w:rsidP="001E5794">
            <w:pPr>
              <w:pStyle w:val="NoSpacing"/>
            </w:pPr>
            <w:r w:rsidRPr="009458C6">
              <w:t xml:space="preserve">                                              </w:t>
            </w:r>
          </w:p>
        </w:tc>
        <w:tc>
          <w:tcPr>
            <w:tcW w:w="2521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59E2D" w14:textId="77777777" w:rsidR="004A4C74" w:rsidRPr="009458C6" w:rsidRDefault="004A4C74" w:rsidP="005A3E0B"/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21F4E" w14:textId="77777777" w:rsidR="004A4C74" w:rsidRPr="009458C6" w:rsidRDefault="004A4C74" w:rsidP="005A3E0B"/>
        </w:tc>
      </w:tr>
      <w:tr w:rsidR="00F91753" w:rsidRPr="009458C6" w14:paraId="5645960D" w14:textId="77777777" w:rsidTr="007F2284">
        <w:trPr>
          <w:trHeight w:val="165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4441B" w14:textId="4DC93615" w:rsidR="00F91753" w:rsidRPr="009458C6" w:rsidRDefault="006A1ACD" w:rsidP="005A3E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AF9B77" wp14:editId="7341AE45">
                  <wp:simplePos x="0" y="0"/>
                  <wp:positionH relativeFrom="column">
                    <wp:posOffset>5525704</wp:posOffset>
                  </wp:positionH>
                  <wp:positionV relativeFrom="paragraph">
                    <wp:posOffset>-1385570</wp:posOffset>
                  </wp:positionV>
                  <wp:extent cx="1801353" cy="1366838"/>
                  <wp:effectExtent l="0" t="0" r="0" b="367030"/>
                  <wp:wrapNone/>
                  <wp:docPr id="5" name="Picture 5" descr="A person posing for a pic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9935" b="99251" l="10000" r="90000">
                                        <a14:foregroundMark x1="14242" y1="94558" x2="14242" y2="94558"/>
                                        <a14:foregroundMark x1="22008" y1="84174" x2="22008" y2="84174"/>
                                        <a14:foregroundMark x1="25341" y1="77384" x2="25341" y2="77384"/>
                                        <a14:foregroundMark x1="11515" y1="69945" x2="11515" y2="69945"/>
                                        <a14:foregroundMark x1="11212" y1="74538" x2="11212" y2="74538"/>
                                        <a14:foregroundMark x1="19773" y1="99251" x2="19773" y2="99251"/>
                                        <a14:foregroundMark x1="13409" y1="25711" x2="13409" y2="25711"/>
                                        <a14:foregroundMark x1="11894" y1="21468" x2="11894" y2="21468"/>
                                        <a14:foregroundMark x1="12500" y1="23964" x2="12500" y2="23964"/>
                                        <a14:foregroundMark x1="10985" y1="25362" x2="10985" y2="2536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53" cy="136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3937" w:rsidRPr="00315814" w14:paraId="1364ED7C" w14:textId="77777777" w:rsidTr="008D0D28">
        <w:trPr>
          <w:trHeight w:val="4517"/>
        </w:trPr>
        <w:tc>
          <w:tcPr>
            <w:tcW w:w="428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69A4D2F" w14:textId="080A8BC2" w:rsidR="00792D43" w:rsidRPr="004C14EC" w:rsidRDefault="009458C6" w:rsidP="00F53B71">
            <w:pPr>
              <w:pStyle w:val="Heading1"/>
              <w:outlineLvl w:val="0"/>
            </w:pPr>
            <w:r>
              <w:t>Personal informations</w:t>
            </w:r>
          </w:p>
          <w:p w14:paraId="288FE376" w14:textId="77777777" w:rsidR="00123758" w:rsidRPr="004C14EC" w:rsidRDefault="003E1692" w:rsidP="00123758">
            <w:pPr>
              <w:pStyle w:val="NoSpacing"/>
              <w:rPr>
                <w:sz w:val="24"/>
                <w:szCs w:val="16"/>
                <w:lang w:val="fr-FR"/>
              </w:rPr>
            </w:pPr>
            <w:r w:rsidRPr="004C14EC">
              <w:rPr>
                <w:noProof/>
                <w:sz w:val="28"/>
                <w:szCs w:val="20"/>
              </w:rPr>
              <mc:AlternateContent>
                <mc:Choice Requires="wps">
                  <w:drawing>
                    <wp:inline distT="0" distB="0" distL="0" distR="0" wp14:anchorId="7A9FC385" wp14:editId="5E1CC07F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5FC490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15E21C" w14:textId="77777777" w:rsidR="00123758" w:rsidRPr="004C14EC" w:rsidRDefault="00123758" w:rsidP="00123758">
            <w:pPr>
              <w:pStyle w:val="NoSpacing"/>
              <w:rPr>
                <w:sz w:val="24"/>
                <w:szCs w:val="16"/>
                <w:lang w:val="fr-FR"/>
              </w:rPr>
            </w:pPr>
          </w:p>
          <w:p w14:paraId="69902782" w14:textId="77777777" w:rsidR="00123758" w:rsidRPr="004C14EC" w:rsidRDefault="004C14EC" w:rsidP="00373D54">
            <w:pPr>
              <w:pStyle w:val="NoSpacing"/>
              <w:spacing w:line="240" w:lineRule="auto"/>
              <w:rPr>
                <w:sz w:val="20"/>
                <w:szCs w:val="12"/>
                <w:lang w:val="fr-FR"/>
              </w:rPr>
            </w:pPr>
            <w:r w:rsidRPr="004C14EC">
              <w:rPr>
                <w:noProof/>
                <w:sz w:val="28"/>
              </w:rPr>
              <w:drawing>
                <wp:anchor distT="0" distB="0" distL="114300" distR="114300" simplePos="0" relativeHeight="251687936" behindDoc="0" locked="0" layoutInCell="1" allowOverlap="1" wp14:anchorId="1011B9A8" wp14:editId="130C1CA1">
                  <wp:simplePos x="0" y="0"/>
                  <wp:positionH relativeFrom="column">
                    <wp:posOffset>5453</wp:posOffset>
                  </wp:positionH>
                  <wp:positionV relativeFrom="paragraph">
                    <wp:posOffset>42696</wp:posOffset>
                  </wp:positionV>
                  <wp:extent cx="201295" cy="187325"/>
                  <wp:effectExtent l="0" t="0" r="8255" b="3175"/>
                  <wp:wrapNone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3758" w:rsidRPr="004C14EC">
              <w:rPr>
                <w:sz w:val="20"/>
                <w:szCs w:val="12"/>
                <w:lang w:val="fr-FR"/>
              </w:rPr>
              <w:t xml:space="preserve"> </w:t>
            </w:r>
            <w:r>
              <w:rPr>
                <w:sz w:val="20"/>
                <w:szCs w:val="12"/>
                <w:lang w:val="fr-FR"/>
              </w:rPr>
              <w:t xml:space="preserve">        </w:t>
            </w:r>
            <w:r w:rsidR="00024C81" w:rsidRPr="004C14EC">
              <w:rPr>
                <w:sz w:val="20"/>
                <w:szCs w:val="12"/>
                <w:lang w:val="fr-FR"/>
              </w:rPr>
              <w:t xml:space="preserve">16 </w:t>
            </w:r>
            <w:r w:rsidR="00123758" w:rsidRPr="004C14EC">
              <w:rPr>
                <w:sz w:val="20"/>
                <w:szCs w:val="12"/>
                <w:lang w:val="fr-FR"/>
              </w:rPr>
              <w:t>A</w:t>
            </w:r>
            <w:r w:rsidR="00024C81" w:rsidRPr="004C14EC">
              <w:rPr>
                <w:sz w:val="20"/>
                <w:szCs w:val="12"/>
                <w:lang w:val="fr-FR"/>
              </w:rPr>
              <w:t>llée Joséphine</w:t>
            </w:r>
          </w:p>
          <w:p w14:paraId="5A48902D" w14:textId="77777777" w:rsidR="00792D43" w:rsidRPr="004C14EC" w:rsidRDefault="004C14EC" w:rsidP="00373D54">
            <w:pPr>
              <w:pStyle w:val="NoSpacing"/>
              <w:spacing w:line="240" w:lineRule="auto"/>
              <w:rPr>
                <w:sz w:val="36"/>
                <w:szCs w:val="22"/>
                <w:lang w:val="fr-FR"/>
              </w:rPr>
            </w:pPr>
            <w:r w:rsidRPr="004C14EC">
              <w:rPr>
                <w:noProof/>
                <w:sz w:val="28"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52B3019D" wp14:editId="3851B58F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140506</wp:posOffset>
                  </wp:positionV>
                  <wp:extent cx="220489" cy="220489"/>
                  <wp:effectExtent l="0" t="0" r="8255" b="8255"/>
                  <wp:wrapNone/>
                  <wp:docPr id="6" name="Graphic 6" descr="C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ke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20489" cy="22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3758" w:rsidRPr="004C14EC">
              <w:rPr>
                <w:sz w:val="20"/>
                <w:szCs w:val="12"/>
                <w:lang w:val="fr-FR"/>
              </w:rPr>
              <w:t xml:space="preserve">         </w:t>
            </w:r>
            <w:r w:rsidR="00024C81" w:rsidRPr="004C14EC">
              <w:rPr>
                <w:sz w:val="20"/>
                <w:szCs w:val="12"/>
                <w:lang w:val="fr-FR"/>
              </w:rPr>
              <w:t>Noisy Le Grand (93160)</w:t>
            </w:r>
            <w:r w:rsidR="005A4437">
              <w:rPr>
                <w:sz w:val="20"/>
                <w:szCs w:val="12"/>
                <w:lang w:val="fr-FR"/>
              </w:rPr>
              <w:t xml:space="preserve"> </w:t>
            </w:r>
          </w:p>
          <w:p w14:paraId="2CCFE20B" w14:textId="1A3F24D2" w:rsidR="00123758" w:rsidRPr="008D0D28" w:rsidRDefault="001E3532" w:rsidP="00373D54">
            <w:pPr>
              <w:pStyle w:val="Contact"/>
              <w:framePr w:wrap="auto" w:vAnchor="margin" w:xAlign="left" w:yAlign="inline"/>
              <w:spacing w:line="240" w:lineRule="auto"/>
              <w:suppressOverlap w:val="0"/>
              <w:rPr>
                <w:sz w:val="20"/>
                <w:szCs w:val="12"/>
                <w:lang w:val="en-GB"/>
              </w:rPr>
            </w:pPr>
            <w:r w:rsidRPr="00E04A44">
              <w:rPr>
                <w:sz w:val="28"/>
                <w:lang w:val="fr-FR"/>
              </w:rPr>
              <w:t xml:space="preserve">       </w:t>
            </w:r>
            <w:r w:rsidRPr="008D0D28">
              <w:rPr>
                <w:sz w:val="20"/>
                <w:szCs w:val="12"/>
                <w:lang w:val="en-GB"/>
              </w:rPr>
              <w:t>14/10/200</w:t>
            </w:r>
            <w:r w:rsidR="00123758" w:rsidRPr="008D0D28">
              <w:rPr>
                <w:sz w:val="20"/>
                <w:szCs w:val="12"/>
                <w:lang w:val="en-GB"/>
              </w:rPr>
              <w:t>2</w:t>
            </w:r>
            <w:r w:rsidR="008D0D28" w:rsidRPr="008D0D28">
              <w:rPr>
                <w:sz w:val="20"/>
                <w:szCs w:val="12"/>
                <w:lang w:val="en-GB"/>
              </w:rPr>
              <w:t xml:space="preserve"> </w:t>
            </w:r>
            <w:r w:rsidR="008D0D28" w:rsidRPr="008D0D28">
              <w:rPr>
                <w:sz w:val="16"/>
                <w:szCs w:val="8"/>
                <w:lang w:val="en-GB"/>
              </w:rPr>
              <w:t>(will be 18 during the stage)</w:t>
            </w:r>
          </w:p>
          <w:p w14:paraId="3E1F95B7" w14:textId="77777777" w:rsidR="00373D54" w:rsidRPr="008D0D28" w:rsidRDefault="00123758" w:rsidP="00373D54">
            <w:pPr>
              <w:pStyle w:val="Contact"/>
              <w:framePr w:wrap="auto" w:vAnchor="margin" w:xAlign="left" w:yAlign="inline"/>
              <w:spacing w:line="240" w:lineRule="auto"/>
              <w:suppressOverlap w:val="0"/>
              <w:rPr>
                <w:sz w:val="18"/>
                <w:szCs w:val="10"/>
                <w:lang w:val="en-GB"/>
              </w:rPr>
            </w:pPr>
            <w:r w:rsidRPr="004C14EC">
              <w:rPr>
                <w:noProof/>
                <w:sz w:val="18"/>
                <w:szCs w:val="10"/>
              </w:rPr>
              <w:drawing>
                <wp:anchor distT="0" distB="0" distL="114300" distR="114300" simplePos="0" relativeHeight="251681792" behindDoc="0" locked="0" layoutInCell="1" allowOverlap="1" wp14:anchorId="31AEFA67" wp14:editId="20C917E3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91523</wp:posOffset>
                  </wp:positionV>
                  <wp:extent cx="213221" cy="213221"/>
                  <wp:effectExtent l="0" t="0" r="0" b="0"/>
                  <wp:wrapNone/>
                  <wp:docPr id="31" name="Graphic 31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ebdesign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21" cy="21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0D28">
              <w:rPr>
                <w:sz w:val="18"/>
                <w:szCs w:val="10"/>
                <w:lang w:val="en-GB"/>
              </w:rPr>
              <w:t xml:space="preserve">            </w:t>
            </w:r>
          </w:p>
          <w:p w14:paraId="5CBF5F87" w14:textId="77777777" w:rsidR="00123758" w:rsidRPr="008D0D28" w:rsidRDefault="00373D54" w:rsidP="00373D54">
            <w:pPr>
              <w:pStyle w:val="Contact"/>
              <w:framePr w:wrap="auto" w:vAnchor="margin" w:xAlign="left" w:yAlign="inline"/>
              <w:spacing w:line="240" w:lineRule="auto"/>
              <w:suppressOverlap w:val="0"/>
              <w:rPr>
                <w:sz w:val="18"/>
                <w:szCs w:val="10"/>
                <w:lang w:val="en-GB"/>
              </w:rPr>
            </w:pPr>
            <w:r w:rsidRPr="008D0D28">
              <w:rPr>
                <w:sz w:val="18"/>
                <w:szCs w:val="10"/>
                <w:lang w:val="en-GB"/>
              </w:rPr>
              <w:t xml:space="preserve">           </w:t>
            </w:r>
            <w:hyperlink r:id="rId20" w:history="1">
              <w:r w:rsidRPr="008D0D28">
                <w:rPr>
                  <w:rStyle w:val="Hyperlink"/>
                  <w:sz w:val="18"/>
                  <w:szCs w:val="10"/>
                  <w:lang w:val="en-GB"/>
                </w:rPr>
                <w:t>https://github.com/Clementee</w:t>
              </w:r>
            </w:hyperlink>
          </w:p>
          <w:p w14:paraId="34C093E9" w14:textId="77777777" w:rsidR="001C4975" w:rsidRPr="008D0D28" w:rsidRDefault="001C4975" w:rsidP="00373D54">
            <w:pPr>
              <w:pStyle w:val="Contact"/>
              <w:framePr w:wrap="auto" w:vAnchor="margin" w:xAlign="left" w:yAlign="inline"/>
              <w:spacing w:line="240" w:lineRule="auto"/>
              <w:suppressOverlap w:val="0"/>
              <w:rPr>
                <w:sz w:val="16"/>
                <w:szCs w:val="8"/>
                <w:lang w:val="en-GB"/>
              </w:rPr>
            </w:pPr>
          </w:p>
          <w:p w14:paraId="5AF731A0" w14:textId="77777777" w:rsidR="001C4975" w:rsidRPr="008D0D28" w:rsidRDefault="001C4975" w:rsidP="001C4975">
            <w:pPr>
              <w:pStyle w:val="Heading1"/>
              <w:outlineLvl w:val="0"/>
              <w:rPr>
                <w:lang w:val="en-GB"/>
              </w:rPr>
            </w:pPr>
          </w:p>
          <w:p w14:paraId="5837BB1D" w14:textId="61F7F7B5" w:rsidR="001C4975" w:rsidRPr="004C14EC" w:rsidRDefault="009458C6" w:rsidP="001C4975">
            <w:pPr>
              <w:pStyle w:val="Heading1"/>
              <w:outlineLvl w:val="0"/>
            </w:pPr>
            <w:r>
              <w:t>Professional experiences</w:t>
            </w:r>
          </w:p>
          <w:p w14:paraId="6D122844" w14:textId="77777777" w:rsidR="001C4975" w:rsidRPr="004C14EC" w:rsidRDefault="001C4975" w:rsidP="001C4975">
            <w:pPr>
              <w:pStyle w:val="NoSpacing"/>
              <w:rPr>
                <w:sz w:val="28"/>
              </w:rPr>
            </w:pPr>
            <w:r w:rsidRPr="004C14EC">
              <w:rPr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5DA62A77" wp14:editId="4AB8109D">
                      <wp:extent cx="521970" cy="0"/>
                      <wp:effectExtent l="0" t="0" r="0" b="0"/>
                      <wp:docPr id="39" name="Straight Connector 3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981976" id="Straight Connector 3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4chDoe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C9FA5A5" w14:textId="483BD895" w:rsidR="001C4975" w:rsidRPr="0026716E" w:rsidRDefault="009458C6" w:rsidP="001C4975">
            <w:pPr>
              <w:pStyle w:val="Heading2"/>
              <w:outlineLvl w:val="1"/>
              <w:rPr>
                <w:sz w:val="20"/>
                <w:szCs w:val="20"/>
              </w:rPr>
            </w:pPr>
            <w:r w:rsidRPr="0026716E">
              <w:rPr>
                <w:sz w:val="20"/>
                <w:szCs w:val="20"/>
              </w:rPr>
              <w:t xml:space="preserve">Observation internship in </w:t>
            </w:r>
            <w:r w:rsidR="0026716E" w:rsidRPr="0026716E">
              <w:rPr>
                <w:sz w:val="20"/>
                <w:szCs w:val="20"/>
              </w:rPr>
              <w:t>“</w:t>
            </w:r>
            <w:proofErr w:type="spellStart"/>
            <w:r w:rsidRPr="0026716E">
              <w:rPr>
                <w:sz w:val="20"/>
                <w:szCs w:val="20"/>
              </w:rPr>
              <w:t>Troisième</w:t>
            </w:r>
            <w:proofErr w:type="spellEnd"/>
            <w:r w:rsidR="0026716E" w:rsidRPr="0026716E">
              <w:rPr>
                <w:sz w:val="20"/>
                <w:szCs w:val="20"/>
              </w:rPr>
              <w:t>”</w:t>
            </w:r>
            <w:r w:rsidRPr="0026716E">
              <w:rPr>
                <w:sz w:val="20"/>
                <w:szCs w:val="20"/>
              </w:rPr>
              <w:t xml:space="preserve"> </w:t>
            </w:r>
          </w:p>
          <w:p w14:paraId="43A2AF57" w14:textId="77777777" w:rsidR="001C4975" w:rsidRPr="00211F2E" w:rsidRDefault="001C4975" w:rsidP="001C4975">
            <w:pPr>
              <w:pStyle w:val="Date"/>
              <w:rPr>
                <w:lang w:val="en-GB"/>
              </w:rPr>
            </w:pPr>
            <w:r w:rsidRPr="00211F2E">
              <w:rPr>
                <w:lang w:val="en-GB"/>
              </w:rPr>
              <w:t>2015</w:t>
            </w:r>
          </w:p>
          <w:p w14:paraId="532D74F2" w14:textId="4622769C" w:rsidR="001C4975" w:rsidRPr="009458C6" w:rsidRDefault="009458C6" w:rsidP="001C4975">
            <w:pPr>
              <w:rPr>
                <w:sz w:val="16"/>
                <w:szCs w:val="16"/>
              </w:rPr>
            </w:pPr>
            <w:r w:rsidRPr="008D0D28">
              <w:rPr>
                <w:sz w:val="14"/>
                <w:szCs w:val="14"/>
              </w:rPr>
              <w:t>Observation internship</w:t>
            </w:r>
            <w:r w:rsidR="001C4975" w:rsidRPr="008D0D28">
              <w:rPr>
                <w:sz w:val="14"/>
                <w:szCs w:val="14"/>
              </w:rPr>
              <w:t xml:space="preserve"> </w:t>
            </w:r>
            <w:r w:rsidRPr="008D0D28">
              <w:rPr>
                <w:sz w:val="14"/>
                <w:szCs w:val="14"/>
              </w:rPr>
              <w:t>at</w:t>
            </w:r>
            <w:r w:rsidR="001C4975" w:rsidRPr="008D0D28">
              <w:rPr>
                <w:sz w:val="14"/>
                <w:szCs w:val="14"/>
              </w:rPr>
              <w:t xml:space="preserve"> Paris </w:t>
            </w:r>
            <w:r w:rsidRPr="008D0D28">
              <w:rPr>
                <w:sz w:val="14"/>
                <w:szCs w:val="14"/>
              </w:rPr>
              <w:t xml:space="preserve">in </w:t>
            </w:r>
            <w:proofErr w:type="spellStart"/>
            <w:r w:rsidR="001C4975" w:rsidRPr="008D0D28">
              <w:rPr>
                <w:b/>
                <w:bCs/>
                <w:sz w:val="14"/>
                <w:szCs w:val="14"/>
              </w:rPr>
              <w:t>Groupama</w:t>
            </w:r>
            <w:proofErr w:type="spellEnd"/>
            <w:r w:rsidR="001C4975" w:rsidRPr="008D0D28">
              <w:rPr>
                <w:b/>
                <w:bCs/>
                <w:sz w:val="14"/>
                <w:szCs w:val="14"/>
              </w:rPr>
              <w:t xml:space="preserve"> Asset Management</w:t>
            </w:r>
            <w:r w:rsidR="001C4975" w:rsidRPr="008D0D28">
              <w:rPr>
                <w:sz w:val="14"/>
                <w:szCs w:val="14"/>
              </w:rPr>
              <w:t xml:space="preserve">, </w:t>
            </w:r>
            <w:r w:rsidRPr="008D0D28">
              <w:rPr>
                <w:sz w:val="14"/>
                <w:szCs w:val="14"/>
              </w:rPr>
              <w:t>subsidiary of</w:t>
            </w:r>
            <w:r w:rsidR="001C4975" w:rsidRPr="008D0D28">
              <w:rPr>
                <w:sz w:val="14"/>
                <w:szCs w:val="14"/>
              </w:rPr>
              <w:t xml:space="preserve"> </w:t>
            </w:r>
            <w:proofErr w:type="spellStart"/>
            <w:r w:rsidR="001C4975" w:rsidRPr="008D0D28">
              <w:rPr>
                <w:sz w:val="14"/>
                <w:szCs w:val="14"/>
              </w:rPr>
              <w:t>Groupama</w:t>
            </w:r>
            <w:proofErr w:type="spellEnd"/>
            <w:r w:rsidR="0026716E" w:rsidRPr="008D0D28">
              <w:rPr>
                <w:sz w:val="14"/>
                <w:szCs w:val="14"/>
              </w:rPr>
              <w:t>, a major French actor</w:t>
            </w:r>
            <w:r w:rsidR="00685224" w:rsidRPr="008D0D28">
              <w:rPr>
                <w:sz w:val="14"/>
                <w:szCs w:val="14"/>
              </w:rPr>
              <w:t xml:space="preserve"> in insurances,</w:t>
            </w:r>
            <w:r w:rsidR="00401CF1" w:rsidRPr="008D0D28">
              <w:rPr>
                <w:sz w:val="14"/>
                <w:szCs w:val="14"/>
              </w:rPr>
              <w:t xml:space="preserve"> </w:t>
            </w:r>
            <w:r w:rsidRPr="008D0D28">
              <w:rPr>
                <w:sz w:val="14"/>
                <w:szCs w:val="14"/>
              </w:rPr>
              <w:t xml:space="preserve">in </w:t>
            </w:r>
            <w:r w:rsidR="00685224" w:rsidRPr="008D0D28">
              <w:rPr>
                <w:sz w:val="14"/>
                <w:szCs w:val="14"/>
              </w:rPr>
              <w:t xml:space="preserve">their </w:t>
            </w:r>
            <w:r w:rsidRPr="008D0D28">
              <w:rPr>
                <w:sz w:val="14"/>
                <w:szCs w:val="14"/>
              </w:rPr>
              <w:t>asset management</w:t>
            </w:r>
            <w:r w:rsidR="00685224" w:rsidRPr="008D0D28">
              <w:rPr>
                <w:sz w:val="14"/>
                <w:szCs w:val="14"/>
              </w:rPr>
              <w:t xml:space="preserve"> </w:t>
            </w:r>
            <w:r w:rsidR="008D0D28" w:rsidRPr="008D0D28">
              <w:rPr>
                <w:sz w:val="14"/>
                <w:szCs w:val="14"/>
              </w:rPr>
              <w:t>section</w:t>
            </w:r>
            <w:r w:rsidR="001C4975" w:rsidRPr="008D0D28">
              <w:rPr>
                <w:sz w:val="14"/>
                <w:szCs w:val="14"/>
              </w:rPr>
              <w:t xml:space="preserve">. </w:t>
            </w:r>
            <w:r w:rsidRPr="008D0D28">
              <w:rPr>
                <w:sz w:val="14"/>
                <w:szCs w:val="14"/>
              </w:rPr>
              <w:t>Observation of the different levels in the management from the stock market trade of actions to the one of currencies.</w:t>
            </w:r>
          </w:p>
        </w:tc>
        <w:tc>
          <w:tcPr>
            <w:tcW w:w="735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1EC47AD" w14:textId="28CCD9BD" w:rsidR="001C4975" w:rsidRPr="004C14EC" w:rsidRDefault="009458C6" w:rsidP="001C4975">
            <w:pPr>
              <w:pStyle w:val="Heading1"/>
              <w:outlineLvl w:val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Education</w:t>
            </w:r>
          </w:p>
          <w:p w14:paraId="30867092" w14:textId="77777777" w:rsidR="001C4975" w:rsidRPr="00747751" w:rsidRDefault="001C4975" w:rsidP="001C4975">
            <w:pPr>
              <w:pStyle w:val="NoSpacing"/>
              <w:rPr>
                <w:sz w:val="28"/>
                <w:szCs w:val="28"/>
              </w:rPr>
            </w:pPr>
            <w:r w:rsidRPr="0074775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2623AC5" wp14:editId="5D7541F9">
                      <wp:extent cx="521970" cy="0"/>
                      <wp:effectExtent l="0" t="0" r="0" b="0"/>
                      <wp:docPr id="37" name="Straight Connector 3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10CBDB" id="Straight Connector 3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0UCT7e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09957C6" w14:textId="297D8556" w:rsidR="001C4975" w:rsidRPr="009458C6" w:rsidRDefault="001C4975" w:rsidP="001C4975">
            <w:pPr>
              <w:pStyle w:val="Heading2"/>
              <w:outlineLvl w:val="1"/>
              <w:rPr>
                <w:sz w:val="32"/>
                <w:szCs w:val="32"/>
              </w:rPr>
            </w:pPr>
            <w:proofErr w:type="gramStart"/>
            <w:r w:rsidRPr="009458C6">
              <w:rPr>
                <w:sz w:val="32"/>
                <w:szCs w:val="32"/>
              </w:rPr>
              <w:t xml:space="preserve">Bachelor </w:t>
            </w:r>
            <w:r w:rsidR="009458C6" w:rsidRPr="009458C6">
              <w:rPr>
                <w:sz w:val="32"/>
                <w:szCs w:val="32"/>
              </w:rPr>
              <w:t>in</w:t>
            </w:r>
            <w:r w:rsidRPr="009458C6">
              <w:rPr>
                <w:sz w:val="32"/>
                <w:szCs w:val="32"/>
              </w:rPr>
              <w:t xml:space="preserve"> </w:t>
            </w:r>
            <w:r w:rsidR="009458C6">
              <w:rPr>
                <w:sz w:val="32"/>
                <w:szCs w:val="32"/>
              </w:rPr>
              <w:t>Com</w:t>
            </w:r>
            <w:r w:rsidR="00344A40">
              <w:rPr>
                <w:sz w:val="32"/>
                <w:szCs w:val="32"/>
              </w:rPr>
              <w:t>munications Systems</w:t>
            </w:r>
            <w:proofErr w:type="gramEnd"/>
          </w:p>
          <w:p w14:paraId="05C90C64" w14:textId="77777777" w:rsidR="001C4975" w:rsidRPr="009458C6" w:rsidRDefault="001C4975" w:rsidP="001C4975">
            <w:pPr>
              <w:pStyle w:val="Date"/>
              <w:rPr>
                <w:sz w:val="20"/>
                <w:szCs w:val="20"/>
              </w:rPr>
            </w:pPr>
            <w:r w:rsidRPr="009458C6">
              <w:rPr>
                <w:sz w:val="20"/>
                <w:szCs w:val="20"/>
              </w:rPr>
              <w:t>09/2019 – 07/2022 – EPFL, Lausanne</w:t>
            </w:r>
          </w:p>
          <w:p w14:paraId="0CED1A6B" w14:textId="23D2D3B0" w:rsidR="001C4975" w:rsidRPr="009458C6" w:rsidRDefault="009458C6" w:rsidP="001C4975">
            <w:r w:rsidRPr="009458C6">
              <w:t xml:space="preserve">First year done and the </w:t>
            </w:r>
            <w:r>
              <w:t>second one will be finished when the stage will take place.</w:t>
            </w:r>
          </w:p>
          <w:p w14:paraId="7F1B3649" w14:textId="4214E432" w:rsidR="001C4975" w:rsidRPr="003D2182" w:rsidRDefault="0026716E" w:rsidP="001C4975">
            <w:r>
              <w:rPr>
                <w:b/>
                <w:bCs/>
              </w:rPr>
              <w:t>C</w:t>
            </w:r>
            <w:r w:rsidR="003D2182" w:rsidRPr="003D2182">
              <w:rPr>
                <w:b/>
                <w:bCs/>
              </w:rPr>
              <w:t>ourses</w:t>
            </w:r>
            <w:r w:rsidR="001C4975" w:rsidRPr="003D2182">
              <w:rPr>
                <w:b/>
                <w:bCs/>
              </w:rPr>
              <w:t xml:space="preserve"> : </w:t>
            </w:r>
            <w:r w:rsidR="003D2182" w:rsidRPr="003D2182">
              <w:t>Rea</w:t>
            </w:r>
            <w:r w:rsidR="001B3B8A">
              <w:t xml:space="preserve">l, </w:t>
            </w:r>
            <w:r w:rsidR="003D2182" w:rsidRPr="003D2182">
              <w:t>vectoral</w:t>
            </w:r>
            <w:r w:rsidR="00105384">
              <w:t>, Fourier’s</w:t>
            </w:r>
            <w:r w:rsidR="00A8194F">
              <w:t>, complex, Laplace’s</w:t>
            </w:r>
            <w:r w:rsidR="001C4975" w:rsidRPr="003D2182">
              <w:t xml:space="preserve"> </w:t>
            </w:r>
            <w:r w:rsidR="003D2182" w:rsidRPr="003D2182">
              <w:t>and</w:t>
            </w:r>
            <w:r w:rsidR="001C4975" w:rsidRPr="003D2182">
              <w:t xml:space="preserve"> </w:t>
            </w:r>
            <w:r w:rsidR="003D2182" w:rsidRPr="003D2182">
              <w:t>multivariable</w:t>
            </w:r>
            <w:r w:rsidR="001B3B8A">
              <w:t xml:space="preserve"> Analysis,</w:t>
            </w:r>
            <w:r w:rsidR="003D2182" w:rsidRPr="003D2182">
              <w:t xml:space="preserve"> Linear Algebra</w:t>
            </w:r>
            <w:r w:rsidR="001C4975" w:rsidRPr="003D2182">
              <w:t xml:space="preserve">, </w:t>
            </w:r>
            <w:r w:rsidR="003D2182" w:rsidRPr="001B3B8A">
              <w:rPr>
                <w:b/>
                <w:bCs/>
              </w:rPr>
              <w:t>Object Oriented Programming</w:t>
            </w:r>
            <w:r w:rsidR="001C4975" w:rsidRPr="001B3B8A">
              <w:rPr>
                <w:b/>
                <w:bCs/>
              </w:rPr>
              <w:t xml:space="preserve"> (Java)</w:t>
            </w:r>
            <w:r w:rsidR="001C4975" w:rsidRPr="003D2182">
              <w:t xml:space="preserve">, </w:t>
            </w:r>
            <w:r w:rsidR="003D2182" w:rsidRPr="003D2182">
              <w:t>Discrete math and</w:t>
            </w:r>
            <w:r w:rsidR="003D2182">
              <w:t xml:space="preserve"> science of information</w:t>
            </w:r>
            <w:r w:rsidR="001C4975" w:rsidRPr="003D2182">
              <w:t xml:space="preserve">, </w:t>
            </w:r>
            <w:r w:rsidR="001C4975" w:rsidRPr="001B3B8A">
              <w:rPr>
                <w:b/>
                <w:bCs/>
              </w:rPr>
              <w:t>Algorithms</w:t>
            </w:r>
            <w:r w:rsidR="001C4975" w:rsidRPr="003D2182">
              <w:t>, Electromagn</w:t>
            </w:r>
            <w:r w:rsidR="003D2182">
              <w:t>e</w:t>
            </w:r>
            <w:r w:rsidR="001C4975" w:rsidRPr="003D2182">
              <w:t>tism, Signa</w:t>
            </w:r>
            <w:r w:rsidR="003D2182">
              <w:t>ls</w:t>
            </w:r>
            <w:r w:rsidR="001C4975" w:rsidRPr="003D2182">
              <w:t xml:space="preserve"> et sys</w:t>
            </w:r>
            <w:r w:rsidR="003D2182">
              <w:t>tems</w:t>
            </w:r>
            <w:r w:rsidR="001C4975" w:rsidRPr="003D2182">
              <w:t xml:space="preserve">, </w:t>
            </w:r>
            <w:r w:rsidR="001C4975" w:rsidRPr="001B3B8A">
              <w:rPr>
                <w:b/>
                <w:bCs/>
              </w:rPr>
              <w:t xml:space="preserve">Introduction </w:t>
            </w:r>
            <w:r w:rsidR="003D2182" w:rsidRPr="001B3B8A">
              <w:rPr>
                <w:b/>
                <w:bCs/>
              </w:rPr>
              <w:t xml:space="preserve">to </w:t>
            </w:r>
            <w:r w:rsidR="001C4975" w:rsidRPr="001B3B8A">
              <w:rPr>
                <w:b/>
                <w:bCs/>
              </w:rPr>
              <w:t>machine learning (Python)</w:t>
            </w:r>
            <w:r w:rsidR="001C4975" w:rsidRPr="003D2182">
              <w:t xml:space="preserve">, </w:t>
            </w:r>
            <w:r w:rsidR="003D2182" w:rsidRPr="001B3B8A">
              <w:rPr>
                <w:b/>
                <w:bCs/>
              </w:rPr>
              <w:t>Functional programming</w:t>
            </w:r>
            <w:r w:rsidR="001C4975" w:rsidRPr="001B3B8A">
              <w:rPr>
                <w:b/>
                <w:bCs/>
              </w:rPr>
              <w:t xml:space="preserve"> (Scala</w:t>
            </w:r>
            <w:r w:rsidR="001973D8">
              <w:rPr>
                <w:b/>
                <w:bCs/>
              </w:rPr>
              <w:t xml:space="preserve">, </w:t>
            </w:r>
            <w:r w:rsidR="001973D8" w:rsidRPr="001973D8">
              <w:rPr>
                <w:b/>
                <w:bCs/>
                <w:sz w:val="14"/>
                <w:szCs w:val="14"/>
              </w:rPr>
              <w:t xml:space="preserve">course taught by the creator of Scala : </w:t>
            </w:r>
            <w:proofErr w:type="spellStart"/>
            <w:r w:rsidR="001973D8" w:rsidRPr="001973D8">
              <w:rPr>
                <w:b/>
                <w:bCs/>
                <w:sz w:val="14"/>
                <w:szCs w:val="14"/>
              </w:rPr>
              <w:t>Mr</w:t>
            </w:r>
            <w:proofErr w:type="spellEnd"/>
            <w:r w:rsidR="001973D8" w:rsidRPr="001973D8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1973D8" w:rsidRPr="001973D8">
              <w:rPr>
                <w:b/>
                <w:bCs/>
                <w:sz w:val="14"/>
                <w:szCs w:val="14"/>
              </w:rPr>
              <w:t>Odersky</w:t>
            </w:r>
            <w:proofErr w:type="spellEnd"/>
            <w:r w:rsidR="001C4975" w:rsidRPr="001B3B8A">
              <w:rPr>
                <w:b/>
                <w:bCs/>
              </w:rPr>
              <w:t xml:space="preserve">), </w:t>
            </w:r>
            <w:r w:rsidR="003D2182" w:rsidRPr="001B3B8A">
              <w:rPr>
                <w:b/>
                <w:bCs/>
              </w:rPr>
              <w:t>System-oriented programming</w:t>
            </w:r>
            <w:r w:rsidR="004E5D1D" w:rsidRPr="001B3B8A">
              <w:rPr>
                <w:b/>
                <w:bCs/>
              </w:rPr>
              <w:t xml:space="preserve"> and project</w:t>
            </w:r>
            <w:r w:rsidR="001C4975" w:rsidRPr="001B3B8A">
              <w:rPr>
                <w:b/>
                <w:bCs/>
              </w:rPr>
              <w:t xml:space="preserve"> (C)</w:t>
            </w:r>
            <w:r w:rsidR="00211F2E" w:rsidRPr="001B3B8A">
              <w:rPr>
                <w:b/>
                <w:bCs/>
              </w:rPr>
              <w:t xml:space="preserve">, </w:t>
            </w:r>
            <w:r w:rsidR="00211F2E">
              <w:t>Introduction to Entrepreneurship</w:t>
            </w:r>
            <w:r w:rsidR="004E5D1D">
              <w:t xml:space="preserve">, </w:t>
            </w:r>
            <w:r w:rsidR="0064398C">
              <w:t>Parallelisms and concurrency</w:t>
            </w:r>
            <w:r w:rsidR="001B3B8A">
              <w:t xml:space="preserve">, </w:t>
            </w:r>
            <w:r w:rsidR="001B3B8A" w:rsidRPr="003D2182">
              <w:t xml:space="preserve"> Digital System Design and Computer Architecture (VHDL), Mechanic physics</w:t>
            </w:r>
          </w:p>
          <w:p w14:paraId="51FE904B" w14:textId="77777777" w:rsidR="001C4975" w:rsidRPr="004C14EC" w:rsidRDefault="001C4975" w:rsidP="001C4975">
            <w:pPr>
              <w:pStyle w:val="NoSpacing"/>
              <w:rPr>
                <w:sz w:val="36"/>
                <w:szCs w:val="22"/>
              </w:rPr>
            </w:pPr>
            <w:r w:rsidRPr="004C14EC">
              <w:rPr>
                <w:noProof/>
                <w:sz w:val="36"/>
                <w:szCs w:val="22"/>
              </w:rPr>
              <mc:AlternateContent>
                <mc:Choice Requires="wps">
                  <w:drawing>
                    <wp:inline distT="0" distB="0" distL="0" distR="0" wp14:anchorId="7670E650" wp14:editId="64408ABD">
                      <wp:extent cx="2016000" cy="0"/>
                      <wp:effectExtent l="0" t="0" r="0" b="0"/>
                      <wp:docPr id="38" name="Straight Connector 3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7104D" id="Straight Connector 3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F27E2A" w14:textId="0AAF68A8" w:rsidR="001C4975" w:rsidRPr="00211F2E" w:rsidRDefault="001C4975" w:rsidP="001C4975">
            <w:pPr>
              <w:pStyle w:val="Heading2"/>
              <w:outlineLvl w:val="1"/>
              <w:rPr>
                <w:sz w:val="32"/>
                <w:szCs w:val="32"/>
                <w:lang w:val="en-GB"/>
              </w:rPr>
            </w:pPr>
            <w:proofErr w:type="spellStart"/>
            <w:r w:rsidRPr="00211F2E">
              <w:rPr>
                <w:sz w:val="32"/>
                <w:szCs w:val="32"/>
                <w:lang w:val="en-GB"/>
              </w:rPr>
              <w:t>Baccalauréat</w:t>
            </w:r>
            <w:proofErr w:type="spellEnd"/>
            <w:r w:rsidRPr="00211F2E">
              <w:rPr>
                <w:sz w:val="32"/>
                <w:szCs w:val="32"/>
                <w:lang w:val="en-GB"/>
              </w:rPr>
              <w:t xml:space="preserve"> S OIB </w:t>
            </w:r>
            <w:r w:rsidR="009458C6" w:rsidRPr="00211F2E">
              <w:rPr>
                <w:sz w:val="32"/>
                <w:szCs w:val="32"/>
                <w:lang w:val="en-GB"/>
              </w:rPr>
              <w:t>British</w:t>
            </w:r>
          </w:p>
          <w:p w14:paraId="4ADEE0D5" w14:textId="77777777" w:rsidR="001C4975" w:rsidRPr="00211F2E" w:rsidRDefault="001C4975" w:rsidP="001C4975">
            <w:pPr>
              <w:pStyle w:val="Date"/>
              <w:rPr>
                <w:sz w:val="20"/>
                <w:szCs w:val="20"/>
                <w:lang w:val="en-GB"/>
              </w:rPr>
            </w:pPr>
            <w:r w:rsidRPr="00211F2E">
              <w:rPr>
                <w:sz w:val="20"/>
                <w:szCs w:val="20"/>
                <w:lang w:val="en-GB"/>
              </w:rPr>
              <w:t>2016-2019</w:t>
            </w:r>
          </w:p>
          <w:p w14:paraId="63642178" w14:textId="78B38697" w:rsidR="00686284" w:rsidRPr="00315814" w:rsidRDefault="009458C6" w:rsidP="001C4975">
            <w:r w:rsidRPr="001973D8">
              <w:rPr>
                <w:sz w:val="16"/>
                <w:szCs w:val="16"/>
              </w:rPr>
              <w:t>Obtained the OIB</w:t>
            </w:r>
            <w:r w:rsidR="001C4975" w:rsidRPr="001973D8">
              <w:rPr>
                <w:sz w:val="16"/>
                <w:szCs w:val="16"/>
              </w:rPr>
              <w:t xml:space="preserve"> </w:t>
            </w:r>
            <w:r w:rsidRPr="001973D8">
              <w:rPr>
                <w:sz w:val="16"/>
                <w:szCs w:val="16"/>
              </w:rPr>
              <w:t xml:space="preserve">Scientific </w:t>
            </w:r>
            <w:proofErr w:type="spellStart"/>
            <w:r w:rsidR="001C4975" w:rsidRPr="001973D8">
              <w:rPr>
                <w:sz w:val="16"/>
                <w:szCs w:val="16"/>
              </w:rPr>
              <w:t>baccalauréa</w:t>
            </w:r>
            <w:r w:rsidRPr="001973D8">
              <w:rPr>
                <w:sz w:val="16"/>
                <w:szCs w:val="16"/>
              </w:rPr>
              <w:t>t</w:t>
            </w:r>
            <w:proofErr w:type="spellEnd"/>
            <w:r w:rsidRPr="001973D8">
              <w:rPr>
                <w:sz w:val="16"/>
                <w:szCs w:val="16"/>
              </w:rPr>
              <w:t xml:space="preserve"> with mention </w:t>
            </w:r>
            <w:r w:rsidR="001973D8">
              <w:rPr>
                <w:sz w:val="16"/>
                <w:szCs w:val="16"/>
              </w:rPr>
              <w:t>“</w:t>
            </w:r>
            <w:proofErr w:type="spellStart"/>
            <w:r w:rsidRPr="001973D8">
              <w:rPr>
                <w:sz w:val="16"/>
                <w:szCs w:val="16"/>
              </w:rPr>
              <w:t>très</w:t>
            </w:r>
            <w:proofErr w:type="spellEnd"/>
            <w:r w:rsidRPr="001973D8">
              <w:rPr>
                <w:sz w:val="16"/>
                <w:szCs w:val="16"/>
              </w:rPr>
              <w:t xml:space="preserve"> bien</w:t>
            </w:r>
            <w:r w:rsidR="001973D8">
              <w:rPr>
                <w:sz w:val="16"/>
                <w:szCs w:val="16"/>
              </w:rPr>
              <w:t>”</w:t>
            </w:r>
            <w:r w:rsidRPr="001973D8">
              <w:rPr>
                <w:sz w:val="16"/>
                <w:szCs w:val="16"/>
              </w:rPr>
              <w:t xml:space="preserve"> </w:t>
            </w:r>
            <w:r w:rsidR="00315814" w:rsidRPr="001973D8">
              <w:rPr>
                <w:sz w:val="16"/>
                <w:szCs w:val="16"/>
              </w:rPr>
              <w:t xml:space="preserve">in the high school </w:t>
            </w:r>
            <w:proofErr w:type="spellStart"/>
            <w:r w:rsidR="001C4975" w:rsidRPr="001973D8">
              <w:rPr>
                <w:sz w:val="16"/>
                <w:szCs w:val="16"/>
              </w:rPr>
              <w:t>Evariste</w:t>
            </w:r>
            <w:proofErr w:type="spellEnd"/>
            <w:r w:rsidR="001C4975" w:rsidRPr="001973D8">
              <w:rPr>
                <w:sz w:val="16"/>
                <w:szCs w:val="16"/>
              </w:rPr>
              <w:t xml:space="preserve"> Galois </w:t>
            </w:r>
            <w:r w:rsidR="00315814" w:rsidRPr="001973D8">
              <w:rPr>
                <w:sz w:val="16"/>
                <w:szCs w:val="16"/>
              </w:rPr>
              <w:t xml:space="preserve">in </w:t>
            </w:r>
            <w:r w:rsidR="001C4975" w:rsidRPr="001973D8">
              <w:rPr>
                <w:sz w:val="16"/>
                <w:szCs w:val="16"/>
              </w:rPr>
              <w:t xml:space="preserve">Noisy le Grand (Option </w:t>
            </w:r>
            <w:proofErr w:type="spellStart"/>
            <w:r w:rsidR="001C4975" w:rsidRPr="001973D8">
              <w:rPr>
                <w:sz w:val="16"/>
                <w:szCs w:val="16"/>
              </w:rPr>
              <w:t>Internationale</w:t>
            </w:r>
            <w:proofErr w:type="spellEnd"/>
            <w:r w:rsidR="001C4975" w:rsidRPr="001973D8">
              <w:rPr>
                <w:sz w:val="16"/>
                <w:szCs w:val="16"/>
              </w:rPr>
              <w:t xml:space="preserve"> du Bac), bac certifi</w:t>
            </w:r>
            <w:r w:rsidR="00315814" w:rsidRPr="001973D8">
              <w:rPr>
                <w:sz w:val="16"/>
                <w:szCs w:val="16"/>
              </w:rPr>
              <w:t>ed by</w:t>
            </w:r>
            <w:r w:rsidR="001C4975" w:rsidRPr="001973D8">
              <w:rPr>
                <w:sz w:val="16"/>
                <w:szCs w:val="16"/>
              </w:rPr>
              <w:t xml:space="preserve"> </w:t>
            </w:r>
            <w:r w:rsidR="00315814" w:rsidRPr="001973D8">
              <w:rPr>
                <w:sz w:val="16"/>
                <w:szCs w:val="16"/>
              </w:rPr>
              <w:t>the</w:t>
            </w:r>
            <w:r w:rsidR="001C4975" w:rsidRPr="001973D8">
              <w:rPr>
                <w:sz w:val="16"/>
                <w:szCs w:val="16"/>
              </w:rPr>
              <w:t xml:space="preserve"> </w:t>
            </w:r>
            <w:r w:rsidR="00315814" w:rsidRPr="001973D8">
              <w:rPr>
                <w:sz w:val="16"/>
                <w:szCs w:val="16"/>
              </w:rPr>
              <w:t xml:space="preserve">French and British government as well as the </w:t>
            </w:r>
            <w:r w:rsidR="001C4975" w:rsidRPr="001973D8">
              <w:rPr>
                <w:sz w:val="16"/>
                <w:szCs w:val="16"/>
              </w:rPr>
              <w:t>universit</w:t>
            </w:r>
            <w:r w:rsidR="00315814" w:rsidRPr="001973D8">
              <w:rPr>
                <w:sz w:val="16"/>
                <w:szCs w:val="16"/>
              </w:rPr>
              <w:t>y</w:t>
            </w:r>
            <w:r w:rsidR="001C4975" w:rsidRPr="001973D8">
              <w:rPr>
                <w:sz w:val="16"/>
                <w:szCs w:val="16"/>
              </w:rPr>
              <w:t xml:space="preserve"> </w:t>
            </w:r>
            <w:r w:rsidR="00315814" w:rsidRPr="001973D8">
              <w:rPr>
                <w:sz w:val="16"/>
                <w:szCs w:val="16"/>
              </w:rPr>
              <w:t>of</w:t>
            </w:r>
            <w:r w:rsidR="001C4975" w:rsidRPr="001973D8">
              <w:rPr>
                <w:sz w:val="16"/>
                <w:szCs w:val="16"/>
              </w:rPr>
              <w:t xml:space="preserve"> Cambridge (</w:t>
            </w:r>
            <w:r w:rsidR="00315814" w:rsidRPr="001973D8">
              <w:rPr>
                <w:sz w:val="16"/>
                <w:szCs w:val="16"/>
              </w:rPr>
              <w:t>corresponding to a</w:t>
            </w:r>
            <w:r w:rsidR="001C4975" w:rsidRPr="001973D8">
              <w:rPr>
                <w:sz w:val="16"/>
                <w:szCs w:val="16"/>
              </w:rPr>
              <w:t xml:space="preserve"> A-level </w:t>
            </w:r>
            <w:r w:rsidR="00315814" w:rsidRPr="001973D8">
              <w:rPr>
                <w:sz w:val="16"/>
                <w:szCs w:val="16"/>
              </w:rPr>
              <w:t>in</w:t>
            </w:r>
            <w:r w:rsidR="001C4975" w:rsidRPr="001973D8">
              <w:rPr>
                <w:sz w:val="16"/>
                <w:szCs w:val="16"/>
              </w:rPr>
              <w:t xml:space="preserve"> G</w:t>
            </w:r>
            <w:r w:rsidR="00315814" w:rsidRPr="001973D8">
              <w:rPr>
                <w:sz w:val="16"/>
                <w:szCs w:val="16"/>
              </w:rPr>
              <w:t xml:space="preserve">reat </w:t>
            </w:r>
            <w:r w:rsidR="001C4975" w:rsidRPr="001973D8">
              <w:rPr>
                <w:sz w:val="16"/>
                <w:szCs w:val="16"/>
              </w:rPr>
              <w:t>Br</w:t>
            </w:r>
            <w:r w:rsidR="00315814" w:rsidRPr="001973D8">
              <w:rPr>
                <w:sz w:val="16"/>
                <w:szCs w:val="16"/>
              </w:rPr>
              <w:t>itain</w:t>
            </w:r>
            <w:r w:rsidR="001C4975" w:rsidRPr="001973D8">
              <w:rPr>
                <w:sz w:val="16"/>
                <w:szCs w:val="16"/>
              </w:rPr>
              <w:t xml:space="preserve">). </w:t>
            </w:r>
            <w:r w:rsidR="00315814" w:rsidRPr="001973D8">
              <w:rPr>
                <w:sz w:val="16"/>
                <w:szCs w:val="16"/>
              </w:rPr>
              <w:t xml:space="preserve">This </w:t>
            </w:r>
            <w:r w:rsidR="001C4975" w:rsidRPr="001973D8">
              <w:rPr>
                <w:sz w:val="16"/>
                <w:szCs w:val="16"/>
              </w:rPr>
              <w:t xml:space="preserve">bac </w:t>
            </w:r>
            <w:r w:rsidR="00315814" w:rsidRPr="001973D8">
              <w:rPr>
                <w:sz w:val="16"/>
                <w:szCs w:val="16"/>
              </w:rPr>
              <w:t>also c</w:t>
            </w:r>
            <w:r w:rsidR="001C4975" w:rsidRPr="001973D8">
              <w:rPr>
                <w:sz w:val="16"/>
                <w:szCs w:val="16"/>
              </w:rPr>
              <w:t>ertifie</w:t>
            </w:r>
            <w:r w:rsidR="00315814" w:rsidRPr="001973D8">
              <w:rPr>
                <w:sz w:val="16"/>
                <w:szCs w:val="16"/>
              </w:rPr>
              <w:t>s</w:t>
            </w:r>
            <w:r w:rsidR="001C4975" w:rsidRPr="001973D8">
              <w:rPr>
                <w:sz w:val="16"/>
                <w:szCs w:val="16"/>
              </w:rPr>
              <w:t xml:space="preserve"> </w:t>
            </w:r>
            <w:r w:rsidR="00315814" w:rsidRPr="001973D8">
              <w:rPr>
                <w:sz w:val="16"/>
                <w:szCs w:val="16"/>
              </w:rPr>
              <w:t>a level of English corresponding to a B2/C1.</w:t>
            </w:r>
          </w:p>
        </w:tc>
      </w:tr>
      <w:tr w:rsidR="00363937" w:rsidRPr="009458C6" w14:paraId="3B3EA8E3" w14:textId="77777777" w:rsidTr="003E23C0">
        <w:trPr>
          <w:trHeight w:val="2107"/>
        </w:trPr>
        <w:tc>
          <w:tcPr>
            <w:tcW w:w="428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21F76F50" w14:textId="4B02332D" w:rsidR="00F716E1" w:rsidRPr="009458C6" w:rsidRDefault="009458C6" w:rsidP="00FF673C">
            <w:pPr>
              <w:pStyle w:val="Heading1"/>
              <w:outlineLvl w:val="0"/>
              <w:rPr>
                <w:sz w:val="24"/>
                <w:szCs w:val="28"/>
              </w:rPr>
            </w:pPr>
            <w:r w:rsidRPr="009458C6">
              <w:rPr>
                <w:sz w:val="24"/>
                <w:szCs w:val="28"/>
              </w:rPr>
              <w:t>SKIlls</w:t>
            </w:r>
          </w:p>
          <w:p w14:paraId="2C760B8F" w14:textId="77777777" w:rsidR="00F53B71" w:rsidRPr="009458C6" w:rsidRDefault="00F53B71" w:rsidP="00F53B71">
            <w:pPr>
              <w:pStyle w:val="NoSpacing"/>
            </w:pPr>
            <w:r w:rsidRPr="009458C6">
              <w:rPr>
                <w:noProof/>
              </w:rPr>
              <mc:AlternateContent>
                <mc:Choice Requires="wps">
                  <w:drawing>
                    <wp:inline distT="0" distB="0" distL="0" distR="0" wp14:anchorId="1B176248" wp14:editId="6B223407">
                      <wp:extent cx="521970" cy="0"/>
                      <wp:effectExtent l="0" t="0" r="19050" b="22225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BFA910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A628F7" w14:textId="77777777" w:rsidR="000C7C3F" w:rsidRPr="009458C6" w:rsidRDefault="000C7C3F" w:rsidP="00373D54">
            <w:pPr>
              <w:spacing w:before="0" w:line="276" w:lineRule="auto"/>
              <w:ind w:left="360" w:hanging="360"/>
              <w:rPr>
                <w:sz w:val="16"/>
                <w:szCs w:val="16"/>
              </w:rPr>
            </w:pPr>
          </w:p>
          <w:p w14:paraId="4C7E7887" w14:textId="77777777" w:rsidR="00F716E1" w:rsidRPr="00E04A44" w:rsidRDefault="00D57A26" w:rsidP="00373D54">
            <w:pPr>
              <w:spacing w:before="0" w:line="276" w:lineRule="auto"/>
              <w:ind w:left="360" w:hanging="360"/>
              <w:rPr>
                <w:lang w:val="en-GB"/>
              </w:rPr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A32E283" wp14:editId="2D2879B5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158750</wp:posOffset>
                      </wp:positionV>
                      <wp:extent cx="84772" cy="84772"/>
                      <wp:effectExtent l="0" t="0" r="10795" b="10795"/>
                      <wp:wrapNone/>
                      <wp:docPr id="105" name="Flowchart: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FA29EE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05" o:spid="_x0000_s1026" type="#_x0000_t120" style="position:absolute;margin-left:136.75pt;margin-top:12.5pt;width:6.65pt;height: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4D1DE7D" wp14:editId="02510AB3">
                      <wp:simplePos x="0" y="0"/>
                      <wp:positionH relativeFrom="column">
                        <wp:posOffset>1629346</wp:posOffset>
                      </wp:positionH>
                      <wp:positionV relativeFrom="paragraph">
                        <wp:posOffset>158750</wp:posOffset>
                      </wp:positionV>
                      <wp:extent cx="84772" cy="84772"/>
                      <wp:effectExtent l="0" t="0" r="10795" b="10795"/>
                      <wp:wrapNone/>
                      <wp:docPr id="104" name="Flowchart: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8750C" id="Flowchart: Connector 104" o:spid="_x0000_s1026" type="#_x0000_t120" style="position:absolute;margin-left:128.3pt;margin-top:12.5pt;width:6.65pt;height:6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A142BB9" wp14:editId="72DE48F9">
                      <wp:simplePos x="0" y="0"/>
                      <wp:positionH relativeFrom="column">
                        <wp:posOffset>1738208</wp:posOffset>
                      </wp:positionH>
                      <wp:positionV relativeFrom="paragraph">
                        <wp:posOffset>14952</wp:posOffset>
                      </wp:positionV>
                      <wp:extent cx="84772" cy="84772"/>
                      <wp:effectExtent l="0" t="0" r="10795" b="10795"/>
                      <wp:wrapNone/>
                      <wp:docPr id="103" name="Flowchart: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66D17" id="Flowchart: Connector 103" o:spid="_x0000_s1026" type="#_x0000_t120" style="position:absolute;margin-left:136.85pt;margin-top:1.2pt;width:6.65pt;height:6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4A27776" wp14:editId="77CDBF35">
                      <wp:simplePos x="0" y="0"/>
                      <wp:positionH relativeFrom="column">
                        <wp:posOffset>1512151</wp:posOffset>
                      </wp:positionH>
                      <wp:positionV relativeFrom="paragraph">
                        <wp:posOffset>160020</wp:posOffset>
                      </wp:positionV>
                      <wp:extent cx="84772" cy="84772"/>
                      <wp:effectExtent l="0" t="0" r="10795" b="10795"/>
                      <wp:wrapNone/>
                      <wp:docPr id="102" name="Flowchart: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8795E" id="Flowchart: Connector 102" o:spid="_x0000_s1026" type="#_x0000_t120" style="position:absolute;margin-left:119.05pt;margin-top:12.6pt;width:6.65pt;height:6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B2D5030" wp14:editId="046A05B3">
                      <wp:simplePos x="0" y="0"/>
                      <wp:positionH relativeFrom="column">
                        <wp:posOffset>1391157</wp:posOffset>
                      </wp:positionH>
                      <wp:positionV relativeFrom="paragraph">
                        <wp:posOffset>160020</wp:posOffset>
                      </wp:positionV>
                      <wp:extent cx="84772" cy="84772"/>
                      <wp:effectExtent l="0" t="0" r="10795" b="10795"/>
                      <wp:wrapNone/>
                      <wp:docPr id="101" name="Flowchart: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833DD" id="Flowchart: Connector 101" o:spid="_x0000_s1026" type="#_x0000_t120" style="position:absolute;margin-left:109.55pt;margin-top:12.6pt;width:6.65pt;height:6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26969B5" wp14:editId="5109421C">
                      <wp:simplePos x="0" y="0"/>
                      <wp:positionH relativeFrom="column">
                        <wp:posOffset>1272146</wp:posOffset>
                      </wp:positionH>
                      <wp:positionV relativeFrom="paragraph">
                        <wp:posOffset>160020</wp:posOffset>
                      </wp:positionV>
                      <wp:extent cx="84772" cy="84772"/>
                      <wp:effectExtent l="0" t="0" r="10795" b="10795"/>
                      <wp:wrapNone/>
                      <wp:docPr id="100" name="Flowchart: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06D44" id="Flowchart: Connector 100" o:spid="_x0000_s1026" type="#_x0000_t120" style="position:absolute;margin-left:100.15pt;margin-top:12.6pt;width:6.65pt;height:6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B3A01AA" wp14:editId="2B5EBA44">
                      <wp:simplePos x="0" y="0"/>
                      <wp:positionH relativeFrom="column">
                        <wp:posOffset>1619921</wp:posOffset>
                      </wp:positionH>
                      <wp:positionV relativeFrom="paragraph">
                        <wp:posOffset>16518</wp:posOffset>
                      </wp:positionV>
                      <wp:extent cx="84772" cy="84772"/>
                      <wp:effectExtent l="0" t="0" r="10795" b="10795"/>
                      <wp:wrapNone/>
                      <wp:docPr id="99" name="Flowchart: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6805F" id="Flowchart: Connector 99" o:spid="_x0000_s1026" type="#_x0000_t120" style="position:absolute;margin-left:127.55pt;margin-top:1.3pt;width:6.65pt;height:6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C1C7E92" wp14:editId="1C3085E7">
                      <wp:simplePos x="0" y="0"/>
                      <wp:positionH relativeFrom="column">
                        <wp:posOffset>1503701</wp:posOffset>
                      </wp:positionH>
                      <wp:positionV relativeFrom="paragraph">
                        <wp:posOffset>16518</wp:posOffset>
                      </wp:positionV>
                      <wp:extent cx="84772" cy="84772"/>
                      <wp:effectExtent l="0" t="0" r="10795" b="10795"/>
                      <wp:wrapNone/>
                      <wp:docPr id="98" name="Flowchart: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BF452" id="Flowchart: Connector 98" o:spid="_x0000_s1026" type="#_x0000_t120" style="position:absolute;margin-left:118.4pt;margin-top:1.3pt;width:6.65pt;height:6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C8DA0E6" wp14:editId="306250F3">
                      <wp:simplePos x="0" y="0"/>
                      <wp:positionH relativeFrom="column">
                        <wp:posOffset>1390251</wp:posOffset>
                      </wp:positionH>
                      <wp:positionV relativeFrom="paragraph">
                        <wp:posOffset>16518</wp:posOffset>
                      </wp:positionV>
                      <wp:extent cx="84772" cy="84772"/>
                      <wp:effectExtent l="0" t="0" r="10795" b="10795"/>
                      <wp:wrapNone/>
                      <wp:docPr id="97" name="Flowchart: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93953" id="Flowchart: Connector 97" o:spid="_x0000_s1026" type="#_x0000_t120" style="position:absolute;margin-left:109.45pt;margin-top:1.3pt;width:6.65pt;height:6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6C8595C" wp14:editId="0F190B85">
                      <wp:simplePos x="0" y="0"/>
                      <wp:positionH relativeFrom="column">
                        <wp:posOffset>1274533</wp:posOffset>
                      </wp:positionH>
                      <wp:positionV relativeFrom="paragraph">
                        <wp:posOffset>16517</wp:posOffset>
                      </wp:positionV>
                      <wp:extent cx="84772" cy="84772"/>
                      <wp:effectExtent l="0" t="0" r="10795" b="10795"/>
                      <wp:wrapNone/>
                      <wp:docPr id="96" name="Flowchart: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0E451" id="Flowchart: Connector 96" o:spid="_x0000_s1026" type="#_x0000_t120" style="position:absolute;margin-left:100.35pt;margin-top:1.3pt;width:6.65pt;height:6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7876DA" w:rsidRPr="00E04A44">
              <w:rPr>
                <w:lang w:val="en-GB"/>
              </w:rPr>
              <w:t>Java</w:t>
            </w:r>
            <w:r w:rsidRPr="00E04A44">
              <w:rPr>
                <w:lang w:val="en-GB"/>
              </w:rPr>
              <w:t>/JavaFX</w:t>
            </w:r>
          </w:p>
          <w:p w14:paraId="2AE2A2FE" w14:textId="77777777" w:rsidR="001C4975" w:rsidRPr="00E04A44" w:rsidRDefault="00D57A26" w:rsidP="00373D54">
            <w:pPr>
              <w:spacing w:before="0" w:line="276" w:lineRule="auto"/>
              <w:ind w:left="360" w:hanging="360"/>
              <w:rPr>
                <w:lang w:val="en-GB"/>
              </w:rPr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EDBB2C6" wp14:editId="5D663E61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159612</wp:posOffset>
                      </wp:positionV>
                      <wp:extent cx="84772" cy="84772"/>
                      <wp:effectExtent l="0" t="0" r="10795" b="10795"/>
                      <wp:wrapNone/>
                      <wp:docPr id="107" name="Flowchart: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E84CD" id="Flowchart: Connector 107" o:spid="_x0000_s1026" type="#_x0000_t120" style="position:absolute;margin-left:128.2pt;margin-top:12.55pt;width:6.65pt;height:6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C025D7" w:rsidRPr="00E04A44">
              <w:rPr>
                <w:lang w:val="en-GB"/>
              </w:rPr>
              <w:t xml:space="preserve">VHDL </w:t>
            </w:r>
          </w:p>
          <w:p w14:paraId="5393BCD8" w14:textId="782C59AE" w:rsidR="00C025D7" w:rsidRPr="005F649E" w:rsidRDefault="005F649E" w:rsidP="00373D54">
            <w:pPr>
              <w:spacing w:before="0" w:line="276" w:lineRule="auto"/>
              <w:ind w:left="360" w:hanging="360"/>
              <w:rPr>
                <w:lang w:val="en-GB"/>
              </w:rPr>
            </w:pPr>
            <w:r w:rsidRPr="001B3B8A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C95F22D" wp14:editId="71DE0219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158750</wp:posOffset>
                      </wp:positionV>
                      <wp:extent cx="84455" cy="84455"/>
                      <wp:effectExtent l="0" t="0" r="10795" b="10795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D067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8" o:spid="_x0000_s1026" type="#_x0000_t120" style="position:absolute;margin-left:100.2pt;margin-top:12.5pt;width:6.65pt;height:6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1B3B8A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D90B270" wp14:editId="3243E612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158750</wp:posOffset>
                      </wp:positionV>
                      <wp:extent cx="84455" cy="84455"/>
                      <wp:effectExtent l="0" t="0" r="10795" b="10795"/>
                      <wp:wrapNone/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82868" id="Flowchart: Connector 90" o:spid="_x0000_s1026" type="#_x0000_t120" style="position:absolute;margin-left:109.35pt;margin-top:12.5pt;width:6.65pt;height:6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1B3B8A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2934950" wp14:editId="72B559D3">
                      <wp:simplePos x="0" y="0"/>
                      <wp:positionH relativeFrom="column">
                        <wp:posOffset>1506855</wp:posOffset>
                      </wp:positionH>
                      <wp:positionV relativeFrom="paragraph">
                        <wp:posOffset>158750</wp:posOffset>
                      </wp:positionV>
                      <wp:extent cx="84455" cy="84455"/>
                      <wp:effectExtent l="0" t="0" r="10795" b="10795"/>
                      <wp:wrapNone/>
                      <wp:docPr id="91" name="Flowchart: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F664B" id="Flowchart: Connector 91" o:spid="_x0000_s1026" type="#_x0000_t120" style="position:absolute;margin-left:118.65pt;margin-top:12.5pt;width:6.65pt;height:6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1B3B8A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812E8F1" wp14:editId="11D3501E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158750</wp:posOffset>
                      </wp:positionV>
                      <wp:extent cx="84455" cy="84455"/>
                      <wp:effectExtent l="0" t="0" r="10795" b="10795"/>
                      <wp:wrapNone/>
                      <wp:docPr id="92" name="Flowchart: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CA05D" id="Flowchart: Connector 92" o:spid="_x0000_s1026" type="#_x0000_t120" style="position:absolute;margin-left:128.25pt;margin-top:12.5pt;width:6.65pt;height:6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1B3B8A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6D85EF0" wp14:editId="5D42DBED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157782</wp:posOffset>
                      </wp:positionV>
                      <wp:extent cx="84772" cy="84772"/>
                      <wp:effectExtent l="0" t="0" r="10795" b="10795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0794C" id="Flowchart: Connector 1" o:spid="_x0000_s1026" type="#_x0000_t120" style="position:absolute;margin-left:137.15pt;margin-top:12.4pt;width:6.65pt;height:6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673F105" wp14:editId="3F2FB79B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635</wp:posOffset>
                      </wp:positionV>
                      <wp:extent cx="84455" cy="84455"/>
                      <wp:effectExtent l="0" t="0" r="10795" b="10795"/>
                      <wp:wrapNone/>
                      <wp:docPr id="108" name="Flowchart: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661E4" id="Flowchart: Connector 108" o:spid="_x0000_s1026" type="#_x0000_t120" style="position:absolute;margin-left:137.5pt;margin-top:.05pt;width:6.65pt;height:6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CFE29FD" wp14:editId="24A387E2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635</wp:posOffset>
                      </wp:positionV>
                      <wp:extent cx="84455" cy="84455"/>
                      <wp:effectExtent l="0" t="0" r="10795" b="10795"/>
                      <wp:wrapNone/>
                      <wp:docPr id="106" name="Flowchart: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73934" id="Flowchart: Connector 106" o:spid="_x0000_s1026" type="#_x0000_t120" style="position:absolute;margin-left:119pt;margin-top:.05pt;width:6.65pt;height:6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2D5D125" wp14:editId="30A0A306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5080</wp:posOffset>
                      </wp:positionV>
                      <wp:extent cx="84455" cy="84455"/>
                      <wp:effectExtent l="0" t="0" r="10795" b="10795"/>
                      <wp:wrapNone/>
                      <wp:docPr id="94" name="Flowchart: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9B389" id="Flowchart: Connector 94" o:spid="_x0000_s1026" type="#_x0000_t120" style="position:absolute;margin-left:109.35pt;margin-top:.4pt;width:6.65pt;height:6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8809B93" wp14:editId="1D9AE051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6436</wp:posOffset>
                      </wp:positionV>
                      <wp:extent cx="84772" cy="84772"/>
                      <wp:effectExtent l="0" t="0" r="10795" b="10795"/>
                      <wp:wrapNone/>
                      <wp:docPr id="93" name="Flowchart: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20845" id="Flowchart: Connector 93" o:spid="_x0000_s1026" type="#_x0000_t120" style="position:absolute;margin-left:100.2pt;margin-top:.5pt;width:6.65pt;height:6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C025D7" w:rsidRPr="005F649E">
              <w:rPr>
                <w:lang w:val="en-GB"/>
              </w:rPr>
              <w:t xml:space="preserve">C </w:t>
            </w:r>
          </w:p>
          <w:p w14:paraId="65C08AC0" w14:textId="41340827" w:rsidR="00C025D7" w:rsidRPr="001B3B8A" w:rsidRDefault="00C025D7" w:rsidP="00373D54">
            <w:pPr>
              <w:spacing w:before="0" w:line="276" w:lineRule="auto"/>
              <w:ind w:left="360" w:hanging="360"/>
              <w:rPr>
                <w:lang w:val="en-GB"/>
              </w:rPr>
            </w:pPr>
            <w:r w:rsidRPr="001B3B8A">
              <w:rPr>
                <w:sz w:val="14"/>
                <w:szCs w:val="14"/>
                <w:lang w:val="en-GB"/>
              </w:rPr>
              <w:t xml:space="preserve">Scala </w:t>
            </w:r>
            <w:r w:rsidR="00211F2E" w:rsidRPr="001B3B8A">
              <w:rPr>
                <w:sz w:val="14"/>
                <w:szCs w:val="14"/>
                <w:lang w:val="en-GB"/>
              </w:rPr>
              <w:t>3</w:t>
            </w:r>
            <w:r w:rsidR="001B3B8A" w:rsidRPr="001B3B8A">
              <w:rPr>
                <w:sz w:val="14"/>
                <w:szCs w:val="14"/>
                <w:lang w:val="en-GB"/>
              </w:rPr>
              <w:t xml:space="preserve"> (beta testing) and Scala</w:t>
            </w:r>
          </w:p>
          <w:p w14:paraId="2697D140" w14:textId="700817FC" w:rsidR="00C025D7" w:rsidRPr="009458C6" w:rsidRDefault="00D451A8" w:rsidP="00373D54">
            <w:pPr>
              <w:spacing w:before="0" w:line="276" w:lineRule="auto"/>
              <w:ind w:left="360" w:hanging="360"/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658362A" wp14:editId="609EDF9A">
                      <wp:simplePos x="0" y="0"/>
                      <wp:positionH relativeFrom="column">
                        <wp:posOffset>1735296</wp:posOffset>
                      </wp:positionH>
                      <wp:positionV relativeFrom="paragraph">
                        <wp:posOffset>15082</wp:posOffset>
                      </wp:positionV>
                      <wp:extent cx="84772" cy="84772"/>
                      <wp:effectExtent l="0" t="0" r="10795" b="10795"/>
                      <wp:wrapNone/>
                      <wp:docPr id="109" name="Flowchart: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6BE1B" id="Flowchart: Connector 109" o:spid="_x0000_s1026" type="#_x0000_t120" style="position:absolute;margin-left:136.65pt;margin-top:1.2pt;width:6.65pt;height: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3367B8F" wp14:editId="3BC804C0">
                      <wp:simplePos x="0" y="0"/>
                      <wp:positionH relativeFrom="column">
                        <wp:posOffset>1629805</wp:posOffset>
                      </wp:positionH>
                      <wp:positionV relativeFrom="paragraph">
                        <wp:posOffset>15871</wp:posOffset>
                      </wp:positionV>
                      <wp:extent cx="84772" cy="84772"/>
                      <wp:effectExtent l="0" t="0" r="10795" b="10795"/>
                      <wp:wrapNone/>
                      <wp:docPr id="86" name="Flowchart: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2AD3E" id="Flowchart: Connector 86" o:spid="_x0000_s1026" type="#_x0000_t120" style="position:absolute;margin-left:128.35pt;margin-top:1.25pt;width:6.65pt;height:6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350B771" wp14:editId="4A9A2C70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15875</wp:posOffset>
                      </wp:positionV>
                      <wp:extent cx="84772" cy="84772"/>
                      <wp:effectExtent l="0" t="0" r="10795" b="10795"/>
                      <wp:wrapNone/>
                      <wp:docPr id="85" name="Flowchart: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6F9E9" id="Flowchart: Connector 85" o:spid="_x0000_s1026" type="#_x0000_t120" style="position:absolute;margin-left:119pt;margin-top:1.25pt;width:6.65pt;height:6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7A79BFC" wp14:editId="25781A58">
                      <wp:simplePos x="0" y="0"/>
                      <wp:positionH relativeFrom="column">
                        <wp:posOffset>1389661</wp:posOffset>
                      </wp:positionH>
                      <wp:positionV relativeFrom="paragraph">
                        <wp:posOffset>16362</wp:posOffset>
                      </wp:positionV>
                      <wp:extent cx="84772" cy="84772"/>
                      <wp:effectExtent l="0" t="0" r="10795" b="10795"/>
                      <wp:wrapNone/>
                      <wp:docPr id="84" name="Flowchart: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A27AF" id="Flowchart: Connector 84" o:spid="_x0000_s1026" type="#_x0000_t120" style="position:absolute;margin-left:109.4pt;margin-top:1.3pt;width:6.65pt;height:6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04B17E2" wp14:editId="1E96956D">
                      <wp:simplePos x="0" y="0"/>
                      <wp:positionH relativeFrom="column">
                        <wp:posOffset>1272387</wp:posOffset>
                      </wp:positionH>
                      <wp:positionV relativeFrom="paragraph">
                        <wp:posOffset>16361</wp:posOffset>
                      </wp:positionV>
                      <wp:extent cx="84772" cy="84772"/>
                      <wp:effectExtent l="0" t="0" r="10795" b="10795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CAEEB" id="Flowchart: Connector 83" o:spid="_x0000_s1026" type="#_x0000_t120" style="position:absolute;margin-left:100.2pt;margin-top:1.3pt;width:6.65pt;height:6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C025D7" w:rsidRPr="009458C6">
              <w:t xml:space="preserve">Windows 7/8/10 </w:t>
            </w:r>
          </w:p>
          <w:p w14:paraId="29435480" w14:textId="198AC425" w:rsidR="00C025D7" w:rsidRPr="009458C6" w:rsidRDefault="00D57A26" w:rsidP="00373D54">
            <w:pPr>
              <w:spacing w:before="0" w:line="276" w:lineRule="auto"/>
              <w:ind w:left="360" w:hanging="360"/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07C9FB1" wp14:editId="38071F52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24765</wp:posOffset>
                      </wp:positionV>
                      <wp:extent cx="84455" cy="84455"/>
                      <wp:effectExtent l="0" t="0" r="10795" b="10795"/>
                      <wp:wrapNone/>
                      <wp:docPr id="111" name="Flowchart: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A2F9D" id="Flowchart: Connector 111" o:spid="_x0000_s1026" type="#_x0000_t120" style="position:absolute;margin-left:128.2pt;margin-top:1.95pt;width:6.65pt;height:6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4495459" wp14:editId="5EA39688">
                      <wp:simplePos x="0" y="0"/>
                      <wp:positionH relativeFrom="column">
                        <wp:posOffset>1745704</wp:posOffset>
                      </wp:positionH>
                      <wp:positionV relativeFrom="paragraph">
                        <wp:posOffset>18325</wp:posOffset>
                      </wp:positionV>
                      <wp:extent cx="84772" cy="84772"/>
                      <wp:effectExtent l="0" t="0" r="10795" b="10795"/>
                      <wp:wrapNone/>
                      <wp:docPr id="112" name="Flowchart: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4F0FC" id="Flowchart: Connector 112" o:spid="_x0000_s1026" type="#_x0000_t120" style="position:absolute;margin-left:137.45pt;margin-top:1.45pt;width:6.65pt;height:6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03D10F7" wp14:editId="1CE12863">
                      <wp:simplePos x="0" y="0"/>
                      <wp:positionH relativeFrom="column">
                        <wp:posOffset>1511149</wp:posOffset>
                      </wp:positionH>
                      <wp:positionV relativeFrom="paragraph">
                        <wp:posOffset>24424</wp:posOffset>
                      </wp:positionV>
                      <wp:extent cx="84772" cy="84772"/>
                      <wp:effectExtent l="0" t="0" r="10795" b="10795"/>
                      <wp:wrapNone/>
                      <wp:docPr id="110" name="Flowchart: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3D77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0" o:spid="_x0000_s1026" type="#_x0000_t120" style="position:absolute;margin-left:119pt;margin-top:1.9pt;width:6.65pt;height:6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3DE991C" wp14:editId="5DA47D45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25400</wp:posOffset>
                      </wp:positionV>
                      <wp:extent cx="84772" cy="84772"/>
                      <wp:effectExtent l="0" t="0" r="10795" b="10795"/>
                      <wp:wrapNone/>
                      <wp:docPr id="74" name="Flowchart: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D7F41" id="Flowchart: Connector 74" o:spid="_x0000_s1026" type="#_x0000_t120" style="position:absolute;margin-left:109.6pt;margin-top:2pt;width:6.65pt;height:6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A669F74" wp14:editId="1DFFE163">
                      <wp:simplePos x="0" y="0"/>
                      <wp:positionH relativeFrom="column">
                        <wp:posOffset>1272268</wp:posOffset>
                      </wp:positionH>
                      <wp:positionV relativeFrom="paragraph">
                        <wp:posOffset>25853</wp:posOffset>
                      </wp:positionV>
                      <wp:extent cx="84772" cy="84772"/>
                      <wp:effectExtent l="0" t="0" r="10795" b="10795"/>
                      <wp:wrapNone/>
                      <wp:docPr id="73" name="Flowchart: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80DD7" id="Flowchart: Connector 73" o:spid="_x0000_s1026" type="#_x0000_t120" style="position:absolute;margin-left:100.2pt;margin-top:2.05pt;width:6.65pt;height:6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C025D7" w:rsidRPr="009458C6">
              <w:t>Linux</w:t>
            </w:r>
          </w:p>
          <w:p w14:paraId="170D7A95" w14:textId="512E1EC2" w:rsidR="00C025D7" w:rsidRPr="009458C6" w:rsidRDefault="00D57A26" w:rsidP="00373D54">
            <w:pPr>
              <w:spacing w:before="0" w:line="276" w:lineRule="auto"/>
              <w:ind w:left="360" w:hanging="360"/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C7647F0" wp14:editId="568E02D4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10868</wp:posOffset>
                      </wp:positionV>
                      <wp:extent cx="84772" cy="84772"/>
                      <wp:effectExtent l="0" t="0" r="10795" b="10795"/>
                      <wp:wrapNone/>
                      <wp:docPr id="114" name="Flowchart: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50EE1" id="Flowchart: Connector 114" o:spid="_x0000_s1026" type="#_x0000_t120" style="position:absolute;margin-left:137.6pt;margin-top:.85pt;width:6.65pt;height: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1828E8F" wp14:editId="48A3E79B">
                      <wp:simplePos x="0" y="0"/>
                      <wp:positionH relativeFrom="column">
                        <wp:posOffset>1628427</wp:posOffset>
                      </wp:positionH>
                      <wp:positionV relativeFrom="paragraph">
                        <wp:posOffset>10995</wp:posOffset>
                      </wp:positionV>
                      <wp:extent cx="84772" cy="84772"/>
                      <wp:effectExtent l="0" t="0" r="10795" b="10795"/>
                      <wp:wrapNone/>
                      <wp:docPr id="113" name="Flowchart: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ADB17" id="Flowchart: Connector 113" o:spid="_x0000_s1026" type="#_x0000_t120" style="position:absolute;margin-left:128.2pt;margin-top:.85pt;width:6.65pt;height:6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2F8EF1D" wp14:editId="32FA0227">
                      <wp:simplePos x="0" y="0"/>
                      <wp:positionH relativeFrom="column">
                        <wp:posOffset>1511379</wp:posOffset>
                      </wp:positionH>
                      <wp:positionV relativeFrom="paragraph">
                        <wp:posOffset>11430</wp:posOffset>
                      </wp:positionV>
                      <wp:extent cx="84455" cy="84455"/>
                      <wp:effectExtent l="0" t="0" r="10795" b="10795"/>
                      <wp:wrapNone/>
                      <wp:docPr id="77" name="Flowchart: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CC0A1" id="Flowchart: Connector 77" o:spid="_x0000_s1026" type="#_x0000_t120" style="position:absolute;margin-left:119pt;margin-top:.9pt;width:6.6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316B1C" wp14:editId="4EE6DBF3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160655</wp:posOffset>
                      </wp:positionV>
                      <wp:extent cx="84455" cy="84455"/>
                      <wp:effectExtent l="0" t="0" r="10795" b="10795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6EF00" id="Flowchart: Connector 80" o:spid="_x0000_s1026" type="#_x0000_t120" style="position:absolute;margin-left:119.05pt;margin-top:12.65pt;width:6.65pt;height:6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8D831E8" wp14:editId="6928AD23">
                      <wp:simplePos x="0" y="0"/>
                      <wp:positionH relativeFrom="column">
                        <wp:posOffset>1629648</wp:posOffset>
                      </wp:positionH>
                      <wp:positionV relativeFrom="paragraph">
                        <wp:posOffset>161290</wp:posOffset>
                      </wp:positionV>
                      <wp:extent cx="84772" cy="84772"/>
                      <wp:effectExtent l="0" t="0" r="10795" b="10795"/>
                      <wp:wrapNone/>
                      <wp:docPr id="81" name="Flowchart: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3534E" id="Flowchart: Connector 81" o:spid="_x0000_s1026" type="#_x0000_t120" style="position:absolute;margin-left:128.3pt;margin-top:12.7pt;width:6.65pt;height:6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4793297" wp14:editId="58968C7E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12065</wp:posOffset>
                      </wp:positionV>
                      <wp:extent cx="84772" cy="84772"/>
                      <wp:effectExtent l="0" t="0" r="10795" b="10795"/>
                      <wp:wrapNone/>
                      <wp:docPr id="76" name="Flowchart: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92D11" id="Flowchart: Connector 76" o:spid="_x0000_s1026" type="#_x0000_t120" style="position:absolute;margin-left:109.55pt;margin-top:.95pt;width:6.65pt;height:6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2989C1C" wp14:editId="53A9ABF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160655</wp:posOffset>
                      </wp:positionV>
                      <wp:extent cx="84455" cy="84455"/>
                      <wp:effectExtent l="0" t="0" r="10795" b="10795"/>
                      <wp:wrapNone/>
                      <wp:docPr id="79" name="Flowchart: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19216" id="Flowchart: Connector 79" o:spid="_x0000_s1026" type="#_x0000_t120" style="position:absolute;margin-left:109.5pt;margin-top:12.65pt;width:6.65pt;height:6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F365196" wp14:editId="51E4A5D5">
                      <wp:simplePos x="0" y="0"/>
                      <wp:positionH relativeFrom="column">
                        <wp:posOffset>1270844</wp:posOffset>
                      </wp:positionH>
                      <wp:positionV relativeFrom="paragraph">
                        <wp:posOffset>160655</wp:posOffset>
                      </wp:positionV>
                      <wp:extent cx="84772" cy="84772"/>
                      <wp:effectExtent l="0" t="0" r="10795" b="10795"/>
                      <wp:wrapNone/>
                      <wp:docPr id="78" name="Flowchart: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CB554" id="Flowchart: Connector 78" o:spid="_x0000_s1026" type="#_x0000_t120" style="position:absolute;margin-left:100.05pt;margin-top:12.65pt;width:6.65pt;height:6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BBABB03" wp14:editId="55A54BBD">
                      <wp:simplePos x="0" y="0"/>
                      <wp:positionH relativeFrom="column">
                        <wp:posOffset>1270641</wp:posOffset>
                      </wp:positionH>
                      <wp:positionV relativeFrom="paragraph">
                        <wp:posOffset>12282</wp:posOffset>
                      </wp:positionV>
                      <wp:extent cx="84772" cy="84772"/>
                      <wp:effectExtent l="0" t="0" r="10795" b="10795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67B07" id="Flowchart: Connector 75" o:spid="_x0000_s1026" type="#_x0000_t120" style="position:absolute;margin-left:100.05pt;margin-top:.95pt;width:6.65pt;height:6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D451A8">
              <w:t>Assembl</w:t>
            </w:r>
            <w:r w:rsidR="00BD01E4">
              <w:t xml:space="preserve">y </w:t>
            </w:r>
          </w:p>
          <w:p w14:paraId="7B2475ED" w14:textId="4A32274A" w:rsidR="00C025D7" w:rsidRPr="00E04A44" w:rsidRDefault="00E74670" w:rsidP="00373D54">
            <w:pPr>
              <w:spacing w:before="0" w:line="276" w:lineRule="auto"/>
              <w:ind w:left="360" w:hanging="360"/>
              <w:rPr>
                <w:lang w:val="en-GB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E072E13" wp14:editId="44A21358">
                      <wp:simplePos x="0" y="0"/>
                      <wp:positionH relativeFrom="column">
                        <wp:posOffset>1747837</wp:posOffset>
                      </wp:positionH>
                      <wp:positionV relativeFrom="paragraph">
                        <wp:posOffset>-1270</wp:posOffset>
                      </wp:positionV>
                      <wp:extent cx="84772" cy="84772"/>
                      <wp:effectExtent l="0" t="0" r="10795" b="10795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9221" id="Flowchart: Connector 2" o:spid="_x0000_s1026" type="#_x0000_t120" style="position:absolute;margin-left:137.6pt;margin-top:-.1pt;width:6.65pt;height:6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1576FD8" wp14:editId="526A97AC">
                      <wp:simplePos x="0" y="0"/>
                      <wp:positionH relativeFrom="column">
                        <wp:posOffset>1747537</wp:posOffset>
                      </wp:positionH>
                      <wp:positionV relativeFrom="paragraph">
                        <wp:posOffset>160020</wp:posOffset>
                      </wp:positionV>
                      <wp:extent cx="84772" cy="84772"/>
                      <wp:effectExtent l="0" t="0" r="10795" b="10795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B4927" id="Flowchart: Connector 116" o:spid="_x0000_s1026" type="#_x0000_t120" style="position:absolute;margin-left:137.6pt;margin-top:12.6pt;width:6.65pt;height:6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E497208" wp14:editId="42A880DC">
                      <wp:simplePos x="0" y="0"/>
                      <wp:positionH relativeFrom="column">
                        <wp:posOffset>1628427</wp:posOffset>
                      </wp:positionH>
                      <wp:positionV relativeFrom="paragraph">
                        <wp:posOffset>160020</wp:posOffset>
                      </wp:positionV>
                      <wp:extent cx="84772" cy="84772"/>
                      <wp:effectExtent l="0" t="0" r="10795" b="10795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4B5A" id="Flowchart: Connector 115" o:spid="_x0000_s1026" type="#_x0000_t120" style="position:absolute;margin-left:128.2pt;margin-top:12.6pt;width:6.65pt;height:6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5645D99" wp14:editId="0667A315">
                      <wp:simplePos x="0" y="0"/>
                      <wp:positionH relativeFrom="column">
                        <wp:posOffset>1504157</wp:posOffset>
                      </wp:positionH>
                      <wp:positionV relativeFrom="paragraph">
                        <wp:posOffset>160813</wp:posOffset>
                      </wp:positionV>
                      <wp:extent cx="84772" cy="84772"/>
                      <wp:effectExtent l="0" t="0" r="10795" b="10795"/>
                      <wp:wrapNone/>
                      <wp:docPr id="72" name="Flowchart: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A7282" id="Flowchart: Connector 72" o:spid="_x0000_s1026" type="#_x0000_t120" style="position:absolute;margin-left:118.45pt;margin-top:12.65pt;width:6.65pt;height:6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0E810B4" wp14:editId="71D5AC71">
                      <wp:simplePos x="0" y="0"/>
                      <wp:positionH relativeFrom="column">
                        <wp:posOffset>1272769</wp:posOffset>
                      </wp:positionH>
                      <wp:positionV relativeFrom="paragraph">
                        <wp:posOffset>161790</wp:posOffset>
                      </wp:positionV>
                      <wp:extent cx="84772" cy="84772"/>
                      <wp:effectExtent l="0" t="0" r="10795" b="10795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18650" id="Flowchart: Connector 70" o:spid="_x0000_s1026" type="#_x0000_t120" style="position:absolute;margin-left:100.2pt;margin-top:12.75pt;width:6.65pt;height: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C025D7" w:rsidRPr="00E04A44">
              <w:rPr>
                <w:lang w:val="en-GB"/>
              </w:rPr>
              <w:t>Microsoft Suite</w:t>
            </w:r>
          </w:p>
          <w:p w14:paraId="118142A0" w14:textId="7D8F5E1A" w:rsidR="00123758" w:rsidRPr="00E04A44" w:rsidRDefault="00E04A44" w:rsidP="000C7C3F">
            <w:pPr>
              <w:spacing w:before="0" w:line="276" w:lineRule="auto"/>
              <w:ind w:left="360" w:hanging="360"/>
              <w:rPr>
                <w:lang w:val="en-GB"/>
              </w:rPr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EC36AAF" wp14:editId="3468542F">
                      <wp:simplePos x="0" y="0"/>
                      <wp:positionH relativeFrom="column">
                        <wp:posOffset>1507573</wp:posOffset>
                      </wp:positionH>
                      <wp:positionV relativeFrom="paragraph">
                        <wp:posOffset>165100</wp:posOffset>
                      </wp:positionV>
                      <wp:extent cx="84772" cy="84772"/>
                      <wp:effectExtent l="0" t="0" r="10795" b="1079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F2620" id="Flowchart: Connector 16" o:spid="_x0000_s1026" type="#_x0000_t120" style="position:absolute;margin-left:118.7pt;margin-top:13pt;width:6.65pt;height:6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D57A26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D457033" wp14:editId="54F1B1CE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1270</wp:posOffset>
                      </wp:positionV>
                      <wp:extent cx="84455" cy="84455"/>
                      <wp:effectExtent l="0" t="0" r="10795" b="10795"/>
                      <wp:wrapNone/>
                      <wp:docPr id="71" name="Flowchart: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FCCBC" id="Flowchart: Connector 71" o:spid="_x0000_s1026" type="#_x0000_t120" style="position:absolute;margin-left:109.5pt;margin-top:.1pt;width:6.65pt;height:6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C025D7" w:rsidRPr="00E04A44">
              <w:rPr>
                <w:lang w:val="en-GB"/>
              </w:rPr>
              <w:t xml:space="preserve">Python </w:t>
            </w:r>
          </w:p>
          <w:p w14:paraId="40CCF018" w14:textId="7007FD5A" w:rsidR="0083462E" w:rsidRPr="0083462E" w:rsidRDefault="004F1E79" w:rsidP="000C7C3F">
            <w:pPr>
              <w:spacing w:before="0" w:line="276" w:lineRule="auto"/>
              <w:ind w:left="360" w:hanging="360"/>
              <w:rPr>
                <w:sz w:val="16"/>
                <w:szCs w:val="16"/>
                <w:lang w:val="fr-FR"/>
              </w:rPr>
            </w:pPr>
            <w:r w:rsidRPr="0083462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FA0D1FC" wp14:editId="149CC42A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7620</wp:posOffset>
                      </wp:positionV>
                      <wp:extent cx="84455" cy="84455"/>
                      <wp:effectExtent l="0" t="0" r="10795" b="1079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553D8" id="Flowchart: Connector 10" o:spid="_x0000_s1026" type="#_x0000_t120" style="position:absolute;margin-left:100.25pt;margin-top:.6pt;width:6.65pt;height:6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83462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28279EA" wp14:editId="5C182BA1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7620</wp:posOffset>
                      </wp:positionV>
                      <wp:extent cx="84455" cy="84455"/>
                      <wp:effectExtent l="0" t="0" r="10795" b="1079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9C4A0" id="Flowchart: Connector 11" o:spid="_x0000_s1026" type="#_x0000_t120" style="position:absolute;margin-left:109.55pt;margin-top:.6pt;width:6.65pt;height:6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83462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4013722" wp14:editId="24AE0CFF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6350</wp:posOffset>
                      </wp:positionV>
                      <wp:extent cx="84455" cy="84455"/>
                      <wp:effectExtent l="0" t="0" r="10795" b="1079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F5F6E" id="Flowchart: Connector 14" o:spid="_x0000_s1026" type="#_x0000_t120" style="position:absolute;margin-left:128.25pt;margin-top:.5pt;width:6.65pt;height:6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83462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F3C5526" wp14:editId="2BAAFF9B">
                      <wp:simplePos x="0" y="0"/>
                      <wp:positionH relativeFrom="column">
                        <wp:posOffset>1748155</wp:posOffset>
                      </wp:positionH>
                      <wp:positionV relativeFrom="paragraph">
                        <wp:posOffset>6441</wp:posOffset>
                      </wp:positionV>
                      <wp:extent cx="84772" cy="84772"/>
                      <wp:effectExtent l="0" t="0" r="10795" b="1079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AE0BF" id="Flowchart: Connector 15" o:spid="_x0000_s1026" type="#_x0000_t120" style="position:absolute;margin-left:137.65pt;margin-top:.5pt;width:6.65pt;height:6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 w:rsidR="0083462E" w:rsidRPr="0083462E">
              <w:rPr>
                <w:sz w:val="16"/>
                <w:szCs w:val="16"/>
                <w:lang w:val="fr-FR"/>
              </w:rPr>
              <w:t>Gimp</w:t>
            </w:r>
            <w:proofErr w:type="spellEnd"/>
            <w:r w:rsidR="0083462E" w:rsidRPr="0083462E">
              <w:rPr>
                <w:sz w:val="16"/>
                <w:szCs w:val="16"/>
                <w:lang w:val="fr-FR"/>
              </w:rPr>
              <w:t>/P</w:t>
            </w:r>
            <w:r w:rsidR="0083462E">
              <w:rPr>
                <w:sz w:val="16"/>
                <w:szCs w:val="16"/>
                <w:lang w:val="fr-FR"/>
              </w:rPr>
              <w:t>hotoshop</w:t>
            </w:r>
          </w:p>
        </w:tc>
        <w:tc>
          <w:tcPr>
            <w:tcW w:w="7353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1123B13F" w14:textId="78865006" w:rsidR="0062641F" w:rsidRPr="009458C6" w:rsidRDefault="0097609B" w:rsidP="0062641F">
            <w:pPr>
              <w:pStyle w:val="Heading1"/>
              <w:outlineLvl w:val="0"/>
            </w:pPr>
            <w:r>
              <w:t>OTHER</w:t>
            </w:r>
            <w:r w:rsidR="0062641F" w:rsidRPr="009458C6">
              <w:t xml:space="preserve"> EXPERIENCES</w:t>
            </w:r>
          </w:p>
          <w:p w14:paraId="21538046" w14:textId="77777777" w:rsidR="003A4453" w:rsidRPr="009458C6" w:rsidRDefault="0062641F" w:rsidP="004C14EC">
            <w:pPr>
              <w:pStyle w:val="NoSpacing"/>
            </w:pPr>
            <w:r w:rsidRPr="009458C6">
              <w:rPr>
                <w:noProof/>
              </w:rPr>
              <mc:AlternateContent>
                <mc:Choice Requires="wps">
                  <w:drawing>
                    <wp:inline distT="0" distB="0" distL="0" distR="0" wp14:anchorId="5A2DEC90" wp14:editId="2ED93325">
                      <wp:extent cx="521970" cy="0"/>
                      <wp:effectExtent l="0" t="0" r="0" b="0"/>
                      <wp:docPr id="29" name="Straight Connector 2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62DCC3" id="Straight Connector 2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KNgZo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 w:rsidR="003A4453" w:rsidRPr="009458C6">
              <w:rPr>
                <w:sz w:val="28"/>
                <w:szCs w:val="28"/>
              </w:rPr>
              <w:t xml:space="preserve"> </w:t>
            </w:r>
          </w:p>
          <w:p w14:paraId="1B6CD4B9" w14:textId="359F4975" w:rsidR="003A4453" w:rsidRPr="009458C6" w:rsidRDefault="003A4453" w:rsidP="001C4975">
            <w:pPr>
              <w:rPr>
                <w:sz w:val="16"/>
                <w:szCs w:val="16"/>
              </w:rPr>
            </w:pPr>
            <w:proofErr w:type="gramStart"/>
            <w:r w:rsidRPr="009458C6">
              <w:rPr>
                <w:sz w:val="20"/>
                <w:szCs w:val="20"/>
              </w:rPr>
              <w:t>2015 :</w:t>
            </w:r>
            <w:proofErr w:type="gramEnd"/>
            <w:r w:rsidRPr="009458C6">
              <w:rPr>
                <w:sz w:val="20"/>
                <w:szCs w:val="20"/>
              </w:rPr>
              <w:t xml:space="preserve"> </w:t>
            </w:r>
            <w:r w:rsidRPr="008716B0">
              <w:rPr>
                <w:sz w:val="14"/>
                <w:szCs w:val="14"/>
              </w:rPr>
              <w:t>126</w:t>
            </w:r>
            <w:r w:rsidR="007B2275" w:rsidRPr="008716B0">
              <w:rPr>
                <w:sz w:val="14"/>
                <w:szCs w:val="14"/>
                <w:vertAlign w:val="superscript"/>
              </w:rPr>
              <w:t>th</w:t>
            </w:r>
            <w:r w:rsidR="007B2275" w:rsidRPr="008716B0">
              <w:rPr>
                <w:sz w:val="14"/>
                <w:szCs w:val="14"/>
              </w:rPr>
              <w:t xml:space="preserve"> in a </w:t>
            </w:r>
            <w:r w:rsidR="00B73F9C" w:rsidRPr="008716B0">
              <w:rPr>
                <w:sz w:val="14"/>
                <w:szCs w:val="14"/>
              </w:rPr>
              <w:t xml:space="preserve">national </w:t>
            </w:r>
            <w:r w:rsidR="00CF668A" w:rsidRPr="008716B0">
              <w:rPr>
                <w:sz w:val="14"/>
                <w:szCs w:val="14"/>
              </w:rPr>
              <w:t>contest of mathematical enigmas</w:t>
            </w:r>
            <w:r w:rsidRPr="008716B0">
              <w:rPr>
                <w:sz w:val="14"/>
                <w:szCs w:val="14"/>
              </w:rPr>
              <w:t xml:space="preserve"> </w:t>
            </w:r>
          </w:p>
          <w:p w14:paraId="39298823" w14:textId="02D09662" w:rsidR="003A4453" w:rsidRPr="004767E0" w:rsidRDefault="003A4453" w:rsidP="001C4975">
            <w:pPr>
              <w:rPr>
                <w:sz w:val="16"/>
                <w:szCs w:val="16"/>
              </w:rPr>
            </w:pPr>
            <w:r w:rsidRPr="004767E0">
              <w:rPr>
                <w:sz w:val="20"/>
                <w:szCs w:val="20"/>
              </w:rPr>
              <w:t>2016-</w:t>
            </w:r>
            <w:proofErr w:type="gramStart"/>
            <w:r w:rsidRPr="004767E0">
              <w:rPr>
                <w:sz w:val="20"/>
                <w:szCs w:val="20"/>
              </w:rPr>
              <w:t>2019 :</w:t>
            </w:r>
            <w:proofErr w:type="gramEnd"/>
            <w:r w:rsidRPr="004767E0">
              <w:rPr>
                <w:sz w:val="20"/>
                <w:szCs w:val="20"/>
              </w:rPr>
              <w:t xml:space="preserve"> </w:t>
            </w:r>
            <w:r w:rsidRPr="008716B0">
              <w:rPr>
                <w:sz w:val="14"/>
                <w:szCs w:val="14"/>
              </w:rPr>
              <w:t>Participat</w:t>
            </w:r>
            <w:r w:rsidR="00121BE2" w:rsidRPr="008716B0">
              <w:rPr>
                <w:sz w:val="14"/>
                <w:szCs w:val="14"/>
              </w:rPr>
              <w:t xml:space="preserve">ion </w:t>
            </w:r>
            <w:r w:rsidR="004767E0" w:rsidRPr="008716B0">
              <w:rPr>
                <w:sz w:val="14"/>
                <w:szCs w:val="14"/>
              </w:rPr>
              <w:t>in</w:t>
            </w:r>
            <w:r w:rsidRPr="008716B0">
              <w:rPr>
                <w:sz w:val="14"/>
                <w:szCs w:val="14"/>
              </w:rPr>
              <w:t xml:space="preserve"> MUN (Model of United Nations) </w:t>
            </w:r>
            <w:r w:rsidR="004767E0" w:rsidRPr="008716B0">
              <w:rPr>
                <w:sz w:val="14"/>
                <w:szCs w:val="14"/>
              </w:rPr>
              <w:t>at</w:t>
            </w:r>
            <w:r w:rsidRPr="008716B0">
              <w:rPr>
                <w:sz w:val="14"/>
                <w:szCs w:val="14"/>
              </w:rPr>
              <w:t xml:space="preserve"> Noisy le Grand, Fontainebleau </w:t>
            </w:r>
            <w:r w:rsidR="004767E0" w:rsidRPr="008716B0">
              <w:rPr>
                <w:sz w:val="14"/>
                <w:szCs w:val="14"/>
              </w:rPr>
              <w:t>and</w:t>
            </w:r>
            <w:r w:rsidRPr="008716B0">
              <w:rPr>
                <w:sz w:val="14"/>
                <w:szCs w:val="14"/>
              </w:rPr>
              <w:t xml:space="preserve"> Lyon (</w:t>
            </w:r>
            <w:r w:rsidR="004767E0" w:rsidRPr="008716B0">
              <w:rPr>
                <w:sz w:val="14"/>
                <w:szCs w:val="14"/>
              </w:rPr>
              <w:t>the biggest French</w:t>
            </w:r>
            <w:r w:rsidRPr="008716B0">
              <w:rPr>
                <w:sz w:val="14"/>
                <w:szCs w:val="14"/>
              </w:rPr>
              <w:t xml:space="preserve"> </w:t>
            </w:r>
            <w:r w:rsidR="004767E0" w:rsidRPr="008716B0">
              <w:rPr>
                <w:sz w:val="14"/>
                <w:szCs w:val="14"/>
              </w:rPr>
              <w:t xml:space="preserve">student </w:t>
            </w:r>
            <w:r w:rsidRPr="008716B0">
              <w:rPr>
                <w:sz w:val="14"/>
                <w:szCs w:val="14"/>
              </w:rPr>
              <w:t xml:space="preserve">MUN) </w:t>
            </w:r>
            <w:r w:rsidR="004767E0" w:rsidRPr="008716B0">
              <w:rPr>
                <w:sz w:val="14"/>
                <w:szCs w:val="14"/>
              </w:rPr>
              <w:t>as delegates</w:t>
            </w:r>
          </w:p>
          <w:p w14:paraId="095872C5" w14:textId="4F37BEAB" w:rsidR="00F716E1" w:rsidRPr="008716B0" w:rsidRDefault="003A4453" w:rsidP="001C4975">
            <w:pPr>
              <w:rPr>
                <w:sz w:val="14"/>
                <w:szCs w:val="14"/>
                <w:lang w:val="en-GB"/>
              </w:rPr>
            </w:pPr>
            <w:proofErr w:type="gramStart"/>
            <w:r w:rsidRPr="00821152">
              <w:rPr>
                <w:sz w:val="20"/>
                <w:szCs w:val="20"/>
              </w:rPr>
              <w:t>2019 :</w:t>
            </w:r>
            <w:proofErr w:type="gramEnd"/>
            <w:r w:rsidR="004767E0" w:rsidRPr="00821152">
              <w:rPr>
                <w:sz w:val="20"/>
                <w:szCs w:val="20"/>
              </w:rPr>
              <w:t xml:space="preserve"> </w:t>
            </w:r>
            <w:r w:rsidR="004767E0" w:rsidRPr="008716B0">
              <w:rPr>
                <w:sz w:val="14"/>
                <w:szCs w:val="14"/>
              </w:rPr>
              <w:t>Managing the</w:t>
            </w:r>
            <w:r w:rsidR="00821152" w:rsidRPr="008716B0">
              <w:rPr>
                <w:sz w:val="14"/>
                <w:szCs w:val="14"/>
              </w:rPr>
              <w:t xml:space="preserve"> </w:t>
            </w:r>
            <w:proofErr w:type="spellStart"/>
            <w:r w:rsidR="00821152" w:rsidRPr="008716B0">
              <w:rPr>
                <w:sz w:val="14"/>
                <w:szCs w:val="14"/>
              </w:rPr>
              <w:t>organisation</w:t>
            </w:r>
            <w:proofErr w:type="spellEnd"/>
            <w:r w:rsidR="00821152" w:rsidRPr="008716B0">
              <w:rPr>
                <w:sz w:val="14"/>
                <w:szCs w:val="14"/>
              </w:rPr>
              <w:t xml:space="preserve"> of a</w:t>
            </w:r>
            <w:r w:rsidRPr="008716B0">
              <w:rPr>
                <w:sz w:val="14"/>
                <w:szCs w:val="14"/>
              </w:rPr>
              <w:t xml:space="preserve"> MUN </w:t>
            </w:r>
            <w:r w:rsidR="00821152" w:rsidRPr="008716B0">
              <w:rPr>
                <w:sz w:val="14"/>
                <w:szCs w:val="14"/>
              </w:rPr>
              <w:t>between high schools of hundreds of students</w:t>
            </w:r>
            <w:r w:rsidRPr="008716B0">
              <w:rPr>
                <w:sz w:val="14"/>
                <w:szCs w:val="14"/>
              </w:rPr>
              <w:t xml:space="preserve"> </w:t>
            </w:r>
            <w:r w:rsidR="00821152" w:rsidRPr="008716B0">
              <w:rPr>
                <w:sz w:val="14"/>
                <w:szCs w:val="14"/>
              </w:rPr>
              <w:t>as</w:t>
            </w:r>
            <w:r w:rsidRPr="008716B0">
              <w:rPr>
                <w:sz w:val="14"/>
                <w:szCs w:val="14"/>
              </w:rPr>
              <w:t xml:space="preserve"> Secretary General, </w:t>
            </w:r>
            <w:r w:rsidR="00821152" w:rsidRPr="008716B0">
              <w:rPr>
                <w:sz w:val="14"/>
                <w:szCs w:val="14"/>
              </w:rPr>
              <w:t>main organizer of the event</w:t>
            </w:r>
            <w:r w:rsidR="009861C3" w:rsidRPr="008716B0">
              <w:rPr>
                <w:sz w:val="14"/>
                <w:szCs w:val="14"/>
              </w:rPr>
              <w:t xml:space="preserve"> which lasted for more than 6 months</w:t>
            </w:r>
            <w:r w:rsidRPr="008716B0">
              <w:rPr>
                <w:sz w:val="14"/>
                <w:szCs w:val="14"/>
              </w:rPr>
              <w:t>.</w:t>
            </w:r>
            <w:r w:rsidR="005A4437" w:rsidRPr="008716B0">
              <w:rPr>
                <w:sz w:val="14"/>
                <w:szCs w:val="14"/>
              </w:rPr>
              <w:t xml:space="preserve"> </w:t>
            </w:r>
            <w:r w:rsidR="00D54472" w:rsidRPr="008716B0">
              <w:rPr>
                <w:sz w:val="14"/>
                <w:szCs w:val="14"/>
                <w:lang w:val="en-GB"/>
              </w:rPr>
              <w:t>Creating a website as well for the conference.</w:t>
            </w:r>
          </w:p>
          <w:p w14:paraId="2137B10E" w14:textId="139FA6B3" w:rsidR="005A4437" w:rsidRPr="008716B0" w:rsidRDefault="00D54472" w:rsidP="001C4975">
            <w:pPr>
              <w:rPr>
                <w:sz w:val="14"/>
                <w:szCs w:val="14"/>
              </w:rPr>
            </w:pPr>
            <w:r w:rsidRPr="008716B0">
              <w:rPr>
                <w:sz w:val="14"/>
                <w:szCs w:val="14"/>
              </w:rPr>
              <w:t>Participation in the national concours general of Mathematics.</w:t>
            </w:r>
          </w:p>
          <w:p w14:paraId="7090367B" w14:textId="20F193B8" w:rsidR="00956838" w:rsidRPr="009E4141" w:rsidRDefault="00956838" w:rsidP="001C4975">
            <w:pPr>
              <w:rPr>
                <w:sz w:val="14"/>
                <w:szCs w:val="14"/>
              </w:rPr>
            </w:pPr>
            <w:proofErr w:type="gramStart"/>
            <w:r w:rsidRPr="009E4141">
              <w:rPr>
                <w:sz w:val="20"/>
                <w:szCs w:val="20"/>
              </w:rPr>
              <w:t>2020 :</w:t>
            </w:r>
            <w:proofErr w:type="gramEnd"/>
            <w:r w:rsidRPr="009E4141">
              <w:rPr>
                <w:sz w:val="20"/>
                <w:szCs w:val="20"/>
              </w:rPr>
              <w:t xml:space="preserve"> </w:t>
            </w:r>
            <w:r w:rsidRPr="009E4141">
              <w:rPr>
                <w:sz w:val="14"/>
                <w:szCs w:val="14"/>
              </w:rPr>
              <w:t>Participat</w:t>
            </w:r>
            <w:r w:rsidR="002B542F" w:rsidRPr="009E4141">
              <w:rPr>
                <w:sz w:val="14"/>
                <w:szCs w:val="14"/>
              </w:rPr>
              <w:t>ion in</w:t>
            </w:r>
            <w:r w:rsidRPr="009E4141">
              <w:rPr>
                <w:sz w:val="14"/>
                <w:szCs w:val="14"/>
              </w:rPr>
              <w:t xml:space="preserve"> </w:t>
            </w:r>
            <w:proofErr w:type="spellStart"/>
            <w:r w:rsidRPr="009E4141">
              <w:rPr>
                <w:sz w:val="14"/>
                <w:szCs w:val="14"/>
              </w:rPr>
              <w:t>Lauz</w:t>
            </w:r>
            <w:r w:rsidR="00972A03" w:rsidRPr="009E4141">
              <w:rPr>
                <w:sz w:val="14"/>
                <w:szCs w:val="14"/>
              </w:rPr>
              <w:t>'</w:t>
            </w:r>
            <w:r w:rsidRPr="009E4141">
              <w:rPr>
                <w:sz w:val="14"/>
                <w:szCs w:val="14"/>
              </w:rPr>
              <w:t>hack</w:t>
            </w:r>
            <w:proofErr w:type="spellEnd"/>
            <w:r w:rsidRPr="009E4141">
              <w:rPr>
                <w:sz w:val="14"/>
                <w:szCs w:val="14"/>
              </w:rPr>
              <w:t xml:space="preserve"> 2020, </w:t>
            </w:r>
            <w:r w:rsidR="002B542F" w:rsidRPr="009E4141">
              <w:rPr>
                <w:sz w:val="14"/>
                <w:szCs w:val="14"/>
              </w:rPr>
              <w:t>Lausanne’s</w:t>
            </w:r>
            <w:r w:rsidRPr="009E4141">
              <w:rPr>
                <w:sz w:val="14"/>
                <w:szCs w:val="14"/>
              </w:rPr>
              <w:t xml:space="preserve"> </w:t>
            </w:r>
            <w:r w:rsidR="00972A03" w:rsidRPr="009E4141">
              <w:rPr>
                <w:sz w:val="14"/>
                <w:szCs w:val="14"/>
              </w:rPr>
              <w:t>hackathon</w:t>
            </w:r>
            <w:r w:rsidRPr="009E4141">
              <w:rPr>
                <w:sz w:val="14"/>
                <w:szCs w:val="14"/>
              </w:rPr>
              <w:t xml:space="preserve"> </w:t>
            </w:r>
            <w:r w:rsidR="002B542F" w:rsidRPr="009E4141">
              <w:rPr>
                <w:sz w:val="14"/>
                <w:szCs w:val="14"/>
              </w:rPr>
              <w:t xml:space="preserve">for the special Covid-19 edition, proposing a </w:t>
            </w:r>
            <w:r w:rsidR="00726696" w:rsidRPr="009E4141">
              <w:rPr>
                <w:sz w:val="14"/>
                <w:szCs w:val="14"/>
              </w:rPr>
              <w:t xml:space="preserve">beginning of a solution to manage the beds and </w:t>
            </w:r>
            <w:r w:rsidR="00AD3930" w:rsidRPr="009E4141">
              <w:rPr>
                <w:sz w:val="14"/>
                <w:szCs w:val="14"/>
              </w:rPr>
              <w:t>avoiding the saturation of hospitals.</w:t>
            </w:r>
            <w:r w:rsidRPr="009E4141">
              <w:rPr>
                <w:sz w:val="14"/>
                <w:szCs w:val="14"/>
              </w:rPr>
              <w:t xml:space="preserve"> </w:t>
            </w:r>
          </w:p>
          <w:p w14:paraId="67870910" w14:textId="6EBC4791" w:rsidR="004C14EC" w:rsidRPr="009E4141" w:rsidRDefault="00CC2F16" w:rsidP="001C4975">
            <w:pPr>
              <w:rPr>
                <w:sz w:val="14"/>
                <w:szCs w:val="14"/>
              </w:rPr>
            </w:pPr>
            <w:r w:rsidRPr="009E4141">
              <w:rPr>
                <w:sz w:val="14"/>
                <w:szCs w:val="14"/>
              </w:rPr>
              <w:t xml:space="preserve">Scholar realization of </w:t>
            </w:r>
            <w:r w:rsidR="008E4FF4" w:rsidRPr="009E4141">
              <w:rPr>
                <w:sz w:val="14"/>
                <w:szCs w:val="14"/>
              </w:rPr>
              <w:t>biannual</w:t>
            </w:r>
            <w:r w:rsidRPr="009E4141">
              <w:rPr>
                <w:sz w:val="14"/>
                <w:szCs w:val="14"/>
              </w:rPr>
              <w:t xml:space="preserve"> </w:t>
            </w:r>
            <w:proofErr w:type="gramStart"/>
            <w:r w:rsidRPr="009E4141">
              <w:rPr>
                <w:sz w:val="14"/>
                <w:szCs w:val="14"/>
              </w:rPr>
              <w:t>projects</w:t>
            </w:r>
            <w:r w:rsidR="008E4FF4" w:rsidRPr="009E4141">
              <w:rPr>
                <w:sz w:val="14"/>
                <w:szCs w:val="14"/>
              </w:rPr>
              <w:t xml:space="preserve"> :</w:t>
            </w:r>
            <w:proofErr w:type="gramEnd"/>
            <w:r w:rsidR="008E4FF4" w:rsidRPr="009E4141">
              <w:rPr>
                <w:sz w:val="14"/>
                <w:szCs w:val="14"/>
              </w:rPr>
              <w:t xml:space="preserve"> </w:t>
            </w:r>
            <w:r w:rsidR="001D5A7D" w:rsidRPr="009E4141">
              <w:rPr>
                <w:sz w:val="14"/>
                <w:szCs w:val="14"/>
              </w:rPr>
              <w:t>a generator of QR codes, a RPG as well as a program of visualization of the night sky, interactive and evolutive by using Java and Java</w:t>
            </w:r>
            <w:r w:rsidR="00715C8F" w:rsidRPr="009E4141">
              <w:rPr>
                <w:sz w:val="14"/>
                <w:szCs w:val="14"/>
              </w:rPr>
              <w:t>FX</w:t>
            </w:r>
          </w:p>
          <w:p w14:paraId="427398BC" w14:textId="5EC9831A" w:rsidR="004C14EC" w:rsidRPr="009E4141" w:rsidRDefault="00EF3285" w:rsidP="001C4975">
            <w:pPr>
              <w:rPr>
                <w:sz w:val="14"/>
                <w:szCs w:val="14"/>
              </w:rPr>
            </w:pPr>
            <w:r w:rsidRPr="009E4141">
              <w:rPr>
                <w:sz w:val="14"/>
                <w:szCs w:val="14"/>
              </w:rPr>
              <w:t>Realization of a project of reconstitution of a coffee distrib</w:t>
            </w:r>
            <w:r w:rsidR="003E23C0" w:rsidRPr="009E4141">
              <w:rPr>
                <w:sz w:val="14"/>
                <w:szCs w:val="14"/>
              </w:rPr>
              <w:t xml:space="preserve">utor in VHDL using </w:t>
            </w:r>
            <w:proofErr w:type="spellStart"/>
            <w:r w:rsidR="003E23C0" w:rsidRPr="009E4141">
              <w:rPr>
                <w:sz w:val="14"/>
                <w:szCs w:val="14"/>
              </w:rPr>
              <w:t>Modelsim</w:t>
            </w:r>
            <w:proofErr w:type="spellEnd"/>
            <w:r w:rsidR="00F3143D" w:rsidRPr="009E4141">
              <w:rPr>
                <w:sz w:val="14"/>
                <w:szCs w:val="14"/>
              </w:rPr>
              <w:t xml:space="preserve"> and a game </w:t>
            </w:r>
            <w:r w:rsidR="00A86EFA">
              <w:rPr>
                <w:sz w:val="14"/>
                <w:szCs w:val="14"/>
              </w:rPr>
              <w:t xml:space="preserve">of life </w:t>
            </w:r>
            <w:r w:rsidR="00F3143D" w:rsidRPr="009E4141">
              <w:rPr>
                <w:sz w:val="14"/>
                <w:szCs w:val="14"/>
              </w:rPr>
              <w:t xml:space="preserve">using </w:t>
            </w:r>
            <w:r w:rsidR="009E4141" w:rsidRPr="009E4141">
              <w:rPr>
                <w:sz w:val="14"/>
                <w:szCs w:val="14"/>
              </w:rPr>
              <w:t>assembly</w:t>
            </w:r>
            <w:r w:rsidR="0065665F">
              <w:rPr>
                <w:sz w:val="14"/>
                <w:szCs w:val="14"/>
              </w:rPr>
              <w:t xml:space="preserve"> on a FPGA</w:t>
            </w:r>
            <w:r w:rsidR="00A86EFA">
              <w:rPr>
                <w:sz w:val="14"/>
                <w:szCs w:val="14"/>
              </w:rPr>
              <w:t>.</w:t>
            </w:r>
          </w:p>
          <w:p w14:paraId="67B729AE" w14:textId="28092444" w:rsidR="005A4437" w:rsidRPr="009E4141" w:rsidRDefault="00715C8F" w:rsidP="001C4975">
            <w:pPr>
              <w:rPr>
                <w:sz w:val="14"/>
                <w:szCs w:val="14"/>
              </w:rPr>
            </w:pPr>
            <w:r w:rsidRPr="009E4141">
              <w:rPr>
                <w:sz w:val="14"/>
                <w:szCs w:val="14"/>
              </w:rPr>
              <w:t xml:space="preserve">Living autonomously </w:t>
            </w:r>
            <w:r w:rsidR="008D0D28" w:rsidRPr="009E4141">
              <w:rPr>
                <w:sz w:val="14"/>
                <w:szCs w:val="14"/>
              </w:rPr>
              <w:t>in</w:t>
            </w:r>
            <w:r w:rsidR="0053677C" w:rsidRPr="009E4141">
              <w:rPr>
                <w:sz w:val="14"/>
                <w:szCs w:val="14"/>
              </w:rPr>
              <w:t xml:space="preserve"> Lausanne from the age of 16</w:t>
            </w:r>
            <w:bookmarkStart w:id="0" w:name="_GoBack"/>
            <w:bookmarkEnd w:id="0"/>
          </w:p>
          <w:p w14:paraId="78C6D9B1" w14:textId="77777777" w:rsidR="004C14EC" w:rsidRPr="009458C6" w:rsidRDefault="004C14EC" w:rsidP="004C14EC">
            <w:pPr>
              <w:pStyle w:val="Heading1"/>
              <w:outlineLvl w:val="0"/>
            </w:pPr>
          </w:p>
          <w:p w14:paraId="7F9A4133" w14:textId="77777777" w:rsidR="004C14EC" w:rsidRPr="009458C6" w:rsidRDefault="004C14EC" w:rsidP="004C14EC">
            <w:pPr>
              <w:pStyle w:val="Heading1"/>
              <w:outlineLvl w:val="0"/>
            </w:pPr>
            <w:r w:rsidRPr="009458C6">
              <w:t>hobbies</w:t>
            </w:r>
          </w:p>
          <w:p w14:paraId="5BC442ED" w14:textId="77777777" w:rsidR="004C14EC" w:rsidRPr="009458C6" w:rsidRDefault="00401CF1" w:rsidP="004C14EC">
            <w:pPr>
              <w:pStyle w:val="NoSpacing"/>
            </w:pPr>
            <w:r w:rsidRPr="009458C6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92032" behindDoc="0" locked="0" layoutInCell="1" allowOverlap="1" wp14:anchorId="5D8BDC52" wp14:editId="59901360">
                  <wp:simplePos x="0" y="0"/>
                  <wp:positionH relativeFrom="column">
                    <wp:posOffset>3109106</wp:posOffset>
                  </wp:positionH>
                  <wp:positionV relativeFrom="paragraph">
                    <wp:posOffset>95250</wp:posOffset>
                  </wp:positionV>
                  <wp:extent cx="446405" cy="446405"/>
                  <wp:effectExtent l="0" t="0" r="0" b="0"/>
                  <wp:wrapNone/>
                  <wp:docPr id="45" name="Graphic 45" descr="Lap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laptop.sv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458C6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07441EB3" wp14:editId="5B5A5DD1">
                  <wp:simplePos x="0" y="0"/>
                  <wp:positionH relativeFrom="column">
                    <wp:posOffset>160836</wp:posOffset>
                  </wp:positionH>
                  <wp:positionV relativeFrom="paragraph">
                    <wp:posOffset>142202</wp:posOffset>
                  </wp:positionV>
                  <wp:extent cx="420364" cy="420364"/>
                  <wp:effectExtent l="0" t="0" r="0" b="0"/>
                  <wp:wrapNone/>
                  <wp:docPr id="41" name="Graphic 41" descr="Air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airplane.sv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64" cy="42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458C6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9984" behindDoc="0" locked="0" layoutInCell="1" allowOverlap="1" wp14:anchorId="34CDFBE2" wp14:editId="5D44E896">
                  <wp:simplePos x="0" y="0"/>
                  <wp:positionH relativeFrom="column">
                    <wp:posOffset>1059662</wp:posOffset>
                  </wp:positionH>
                  <wp:positionV relativeFrom="paragraph">
                    <wp:posOffset>113665</wp:posOffset>
                  </wp:positionV>
                  <wp:extent cx="401112" cy="401112"/>
                  <wp:effectExtent l="0" t="0" r="0" b="0"/>
                  <wp:wrapNone/>
                  <wp:docPr id="42" name="Graphic 42" descr="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camera.sv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12" cy="40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C14EC" w:rsidRPr="009458C6">
              <w:rPr>
                <w:noProof/>
              </w:rPr>
              <mc:AlternateContent>
                <mc:Choice Requires="wps">
                  <w:drawing>
                    <wp:inline distT="0" distB="0" distL="0" distR="0" wp14:anchorId="379BBA61" wp14:editId="6C49E6B0">
                      <wp:extent cx="521970" cy="0"/>
                      <wp:effectExtent l="0" t="0" r="0" b="0"/>
                      <wp:docPr id="40" name="Straight Connector 4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B59E01" id="Straight Connector 4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b9LH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 w:rsidR="004C14EC" w:rsidRPr="009458C6">
              <w:rPr>
                <w:sz w:val="28"/>
                <w:szCs w:val="28"/>
              </w:rPr>
              <w:t xml:space="preserve"> </w:t>
            </w:r>
          </w:p>
          <w:p w14:paraId="1348729D" w14:textId="77777777" w:rsidR="003A4453" w:rsidRPr="009458C6" w:rsidRDefault="00401CF1" w:rsidP="001C4975">
            <w:r w:rsidRPr="009458C6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A23EAC4" wp14:editId="7EF252B7">
                  <wp:simplePos x="0" y="0"/>
                  <wp:positionH relativeFrom="column">
                    <wp:posOffset>1968278</wp:posOffset>
                  </wp:positionH>
                  <wp:positionV relativeFrom="paragraph">
                    <wp:posOffset>15886</wp:posOffset>
                  </wp:positionV>
                  <wp:extent cx="349877" cy="349877"/>
                  <wp:effectExtent l="0" t="0" r="0" b="0"/>
                  <wp:wrapNone/>
                  <wp:docPr id="44" name="Graphic 44" descr="Ten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tennis.sv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77" cy="34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6189920" w14:textId="77777777" w:rsidR="00B8190A" w:rsidRDefault="00B8190A" w:rsidP="005A4437">
            <w:pPr>
              <w:tabs>
                <w:tab w:val="center" w:pos="3172"/>
              </w:tabs>
            </w:pPr>
          </w:p>
          <w:p w14:paraId="08890964" w14:textId="09658128" w:rsidR="004C14EC" w:rsidRPr="009458C6" w:rsidRDefault="009458C6" w:rsidP="005A4437">
            <w:pPr>
              <w:tabs>
                <w:tab w:val="center" w:pos="3172"/>
              </w:tabs>
              <w:rPr>
                <w:sz w:val="12"/>
                <w:szCs w:val="12"/>
              </w:rPr>
            </w:pPr>
            <w:r w:rsidRPr="009458C6">
              <w:t>Traveling</w:t>
            </w:r>
            <w:r w:rsidR="004C14EC" w:rsidRPr="009458C6">
              <w:t xml:space="preserve"> </w:t>
            </w:r>
            <w:r w:rsidR="004C14EC" w:rsidRPr="009458C6">
              <w:rPr>
                <w:sz w:val="12"/>
                <w:szCs w:val="12"/>
              </w:rPr>
              <w:t>(</w:t>
            </w:r>
            <w:r w:rsidRPr="009458C6">
              <w:rPr>
                <w:sz w:val="12"/>
                <w:szCs w:val="12"/>
              </w:rPr>
              <w:t>Spain</w:t>
            </w:r>
            <w:r w:rsidR="004C14EC" w:rsidRPr="009458C6">
              <w:rPr>
                <w:sz w:val="12"/>
                <w:szCs w:val="12"/>
              </w:rPr>
              <w:t xml:space="preserve">, </w:t>
            </w:r>
            <w:proofErr w:type="gramStart"/>
            <w:r w:rsidR="004C14EC" w:rsidRPr="009458C6">
              <w:rPr>
                <w:sz w:val="12"/>
                <w:szCs w:val="12"/>
              </w:rPr>
              <w:t>Ital</w:t>
            </w:r>
            <w:r w:rsidRPr="009458C6">
              <w:rPr>
                <w:sz w:val="12"/>
                <w:szCs w:val="12"/>
              </w:rPr>
              <w:t>y</w:t>
            </w:r>
            <w:r w:rsidR="004C14EC" w:rsidRPr="009458C6">
              <w:rPr>
                <w:sz w:val="12"/>
                <w:szCs w:val="12"/>
              </w:rPr>
              <w:t>,</w:t>
            </w:r>
            <w:r w:rsidR="005A4437" w:rsidRPr="009458C6">
              <w:rPr>
                <w:sz w:val="12"/>
                <w:szCs w:val="12"/>
              </w:rPr>
              <w:t xml:space="preserve"> </w:t>
            </w:r>
            <w:r w:rsidR="00401CF1" w:rsidRPr="009458C6">
              <w:rPr>
                <w:sz w:val="12"/>
                <w:szCs w:val="12"/>
              </w:rPr>
              <w:t xml:space="preserve">  </w:t>
            </w:r>
            <w:proofErr w:type="gramEnd"/>
            <w:r w:rsidR="00401CF1" w:rsidRPr="009458C6">
              <w:rPr>
                <w:sz w:val="12"/>
                <w:szCs w:val="12"/>
              </w:rPr>
              <w:t xml:space="preserve">   </w:t>
            </w:r>
            <w:r w:rsidRPr="009458C6">
              <w:rPr>
                <w:sz w:val="12"/>
                <w:szCs w:val="12"/>
              </w:rPr>
              <w:t xml:space="preserve">   </w:t>
            </w:r>
            <w:r w:rsidR="005A4437" w:rsidRPr="009458C6">
              <w:rPr>
                <w:sz w:val="16"/>
                <w:szCs w:val="16"/>
              </w:rPr>
              <w:t>Photograph</w:t>
            </w:r>
            <w:r w:rsidRPr="009458C6">
              <w:rPr>
                <w:sz w:val="16"/>
                <w:szCs w:val="16"/>
              </w:rPr>
              <w:t>y</w:t>
            </w:r>
            <w:r w:rsidR="005A4437" w:rsidRPr="009458C6">
              <w:rPr>
                <w:sz w:val="12"/>
                <w:szCs w:val="12"/>
              </w:rPr>
              <w:t xml:space="preserve">     </w:t>
            </w:r>
            <w:r w:rsidRPr="009458C6">
              <w:rPr>
                <w:sz w:val="12"/>
                <w:szCs w:val="12"/>
              </w:rPr>
              <w:t xml:space="preserve">   </w:t>
            </w:r>
            <w:r w:rsidRPr="009458C6">
              <w:rPr>
                <w:sz w:val="14"/>
                <w:szCs w:val="14"/>
              </w:rPr>
              <w:t>Competitive Badminton</w:t>
            </w:r>
            <w:r w:rsidR="00401CF1" w:rsidRPr="009458C6">
              <w:rPr>
                <w:sz w:val="14"/>
                <w:szCs w:val="14"/>
              </w:rPr>
              <w:t xml:space="preserve">     </w:t>
            </w:r>
            <w:r w:rsidR="00401CF1" w:rsidRPr="009458C6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      </w:t>
            </w:r>
            <w:r w:rsidR="00B8190A">
              <w:rPr>
                <w:sz w:val="12"/>
                <w:szCs w:val="12"/>
              </w:rPr>
              <w:t xml:space="preserve">       </w:t>
            </w:r>
            <w:r w:rsidR="00401CF1" w:rsidRPr="009458C6">
              <w:rPr>
                <w:sz w:val="14"/>
                <w:szCs w:val="14"/>
              </w:rPr>
              <w:t>Cons</w:t>
            </w:r>
            <w:r w:rsidRPr="009458C6">
              <w:rPr>
                <w:sz w:val="14"/>
                <w:szCs w:val="14"/>
              </w:rPr>
              <w:t>uming</w:t>
            </w:r>
            <w:r>
              <w:rPr>
                <w:sz w:val="14"/>
                <w:szCs w:val="14"/>
              </w:rPr>
              <w:t xml:space="preserve"> digital content</w:t>
            </w:r>
          </w:p>
          <w:p w14:paraId="0C39FB7A" w14:textId="4324198D" w:rsidR="00401CF1" w:rsidRPr="009458C6" w:rsidRDefault="00401CF1" w:rsidP="001C4975">
            <w:pPr>
              <w:rPr>
                <w:sz w:val="12"/>
                <w:szCs w:val="12"/>
              </w:rPr>
            </w:pPr>
            <w:r w:rsidRPr="009458C6">
              <w:rPr>
                <w:sz w:val="12"/>
                <w:szCs w:val="12"/>
              </w:rPr>
              <w:t>Belg</w:t>
            </w:r>
            <w:r w:rsidR="009458C6" w:rsidRPr="009458C6">
              <w:rPr>
                <w:sz w:val="12"/>
                <w:szCs w:val="12"/>
              </w:rPr>
              <w:t>ium</w:t>
            </w:r>
            <w:r w:rsidRPr="009458C6">
              <w:rPr>
                <w:sz w:val="12"/>
                <w:szCs w:val="12"/>
              </w:rPr>
              <w:t xml:space="preserve">, </w:t>
            </w:r>
            <w:proofErr w:type="gramStart"/>
            <w:r w:rsidR="004C14EC" w:rsidRPr="009458C6">
              <w:rPr>
                <w:sz w:val="12"/>
                <w:szCs w:val="12"/>
              </w:rPr>
              <w:t>Singapo</w:t>
            </w:r>
            <w:r w:rsidR="009458C6" w:rsidRPr="009458C6">
              <w:rPr>
                <w:sz w:val="12"/>
                <w:szCs w:val="12"/>
              </w:rPr>
              <w:t>re</w:t>
            </w:r>
            <w:r w:rsidR="004C14EC" w:rsidRPr="009458C6">
              <w:rPr>
                <w:sz w:val="12"/>
                <w:szCs w:val="12"/>
              </w:rPr>
              <w:t xml:space="preserve">, </w:t>
            </w:r>
            <w:r w:rsidRPr="009458C6">
              <w:rPr>
                <w:sz w:val="12"/>
                <w:szCs w:val="12"/>
              </w:rPr>
              <w:t xml:space="preserve">  </w:t>
            </w:r>
            <w:proofErr w:type="gramEnd"/>
            <w:r w:rsidRPr="009458C6">
              <w:rPr>
                <w:sz w:val="12"/>
                <w:szCs w:val="12"/>
              </w:rPr>
              <w:t xml:space="preserve">                                                      </w:t>
            </w:r>
            <w:r w:rsidR="009458C6" w:rsidRPr="009458C6">
              <w:rPr>
                <w:sz w:val="12"/>
                <w:szCs w:val="12"/>
              </w:rPr>
              <w:t xml:space="preserve"> </w:t>
            </w:r>
            <w:r w:rsidRPr="009458C6">
              <w:rPr>
                <w:sz w:val="12"/>
                <w:szCs w:val="12"/>
              </w:rPr>
              <w:t xml:space="preserve"> </w:t>
            </w:r>
            <w:r w:rsidR="009458C6" w:rsidRPr="009458C6">
              <w:rPr>
                <w:sz w:val="12"/>
                <w:szCs w:val="12"/>
              </w:rPr>
              <w:t>at a</w:t>
            </w:r>
            <w:r w:rsidRPr="009458C6">
              <w:rPr>
                <w:sz w:val="12"/>
                <w:szCs w:val="12"/>
              </w:rPr>
              <w:t xml:space="preserve"> </w:t>
            </w:r>
            <w:r w:rsidR="009458C6" w:rsidRPr="009458C6">
              <w:rPr>
                <w:sz w:val="12"/>
                <w:szCs w:val="12"/>
              </w:rPr>
              <w:t>regional/pre-national level</w:t>
            </w:r>
            <w:r w:rsidRPr="009458C6">
              <w:rPr>
                <w:sz w:val="12"/>
                <w:szCs w:val="12"/>
              </w:rPr>
              <w:t xml:space="preserve">             </w:t>
            </w:r>
            <w:r w:rsidR="00B8190A">
              <w:rPr>
                <w:sz w:val="12"/>
                <w:szCs w:val="12"/>
              </w:rPr>
              <w:t xml:space="preserve">     </w:t>
            </w:r>
            <w:r w:rsidRPr="009458C6">
              <w:rPr>
                <w:sz w:val="12"/>
                <w:szCs w:val="12"/>
              </w:rPr>
              <w:t xml:space="preserve"> (YouTube, Twitch, Spotify, </w:t>
            </w:r>
          </w:p>
          <w:p w14:paraId="27712900" w14:textId="392C961A" w:rsidR="00401CF1" w:rsidRPr="009458C6" w:rsidRDefault="005E0E1C" w:rsidP="001C4975">
            <w:pPr>
              <w:rPr>
                <w:sz w:val="12"/>
                <w:szCs w:val="12"/>
              </w:rPr>
            </w:pPr>
            <w:r w:rsidRPr="009458C6">
              <w:rPr>
                <w:sz w:val="12"/>
                <w:szCs w:val="12"/>
              </w:rPr>
              <w:t>Tha</w:t>
            </w:r>
            <w:r w:rsidR="009458C6" w:rsidRPr="009458C6">
              <w:rPr>
                <w:sz w:val="12"/>
                <w:szCs w:val="12"/>
              </w:rPr>
              <w:t>i</w:t>
            </w:r>
            <w:r w:rsidRPr="009458C6">
              <w:rPr>
                <w:sz w:val="12"/>
                <w:szCs w:val="12"/>
              </w:rPr>
              <w:t>land</w:t>
            </w:r>
            <w:r w:rsidR="00401CF1" w:rsidRPr="009458C6">
              <w:rPr>
                <w:sz w:val="12"/>
                <w:szCs w:val="12"/>
              </w:rPr>
              <w:t xml:space="preserve">, </w:t>
            </w:r>
            <w:r w:rsidR="009458C6" w:rsidRPr="009458C6">
              <w:rPr>
                <w:sz w:val="12"/>
                <w:szCs w:val="12"/>
              </w:rPr>
              <w:t>England</w:t>
            </w:r>
            <w:r w:rsidR="004C14EC" w:rsidRPr="009458C6">
              <w:rPr>
                <w:sz w:val="12"/>
                <w:szCs w:val="12"/>
              </w:rPr>
              <w:t xml:space="preserve">, </w:t>
            </w:r>
            <w:proofErr w:type="gramStart"/>
            <w:r w:rsidR="004C14EC" w:rsidRPr="009458C6">
              <w:rPr>
                <w:sz w:val="12"/>
                <w:szCs w:val="12"/>
              </w:rPr>
              <w:t xml:space="preserve">Portugal) </w:t>
            </w:r>
            <w:r w:rsidR="005A4437" w:rsidRPr="009458C6">
              <w:rPr>
                <w:sz w:val="12"/>
                <w:szCs w:val="12"/>
              </w:rPr>
              <w:t xml:space="preserve">  </w:t>
            </w:r>
            <w:proofErr w:type="gramEnd"/>
            <w:r w:rsidR="005A4437" w:rsidRPr="009458C6">
              <w:rPr>
                <w:sz w:val="12"/>
                <w:szCs w:val="12"/>
              </w:rPr>
              <w:t xml:space="preserve">                                   </w:t>
            </w:r>
            <w:r w:rsidR="00401CF1" w:rsidRPr="009458C6">
              <w:rPr>
                <w:sz w:val="12"/>
                <w:szCs w:val="12"/>
              </w:rPr>
              <w:t xml:space="preserve">                </w:t>
            </w:r>
            <w:r w:rsidR="005D5B9B">
              <w:rPr>
                <w:sz w:val="12"/>
                <w:szCs w:val="12"/>
              </w:rPr>
              <w:t xml:space="preserve">     </w:t>
            </w:r>
            <w:r w:rsidR="00401CF1" w:rsidRPr="009458C6">
              <w:rPr>
                <w:sz w:val="12"/>
                <w:szCs w:val="12"/>
              </w:rPr>
              <w:t xml:space="preserve"> (2010-2020)                             </w:t>
            </w:r>
            <w:r w:rsidR="00B8190A">
              <w:rPr>
                <w:sz w:val="12"/>
                <w:szCs w:val="12"/>
              </w:rPr>
              <w:t xml:space="preserve">     </w:t>
            </w:r>
            <w:r w:rsidR="00401CF1" w:rsidRPr="009458C6">
              <w:rPr>
                <w:sz w:val="12"/>
                <w:szCs w:val="12"/>
              </w:rPr>
              <w:t xml:space="preserve">Twitter, Reddit, </w:t>
            </w:r>
            <w:r w:rsidR="009458C6">
              <w:rPr>
                <w:sz w:val="12"/>
                <w:szCs w:val="12"/>
              </w:rPr>
              <w:t>video games…</w:t>
            </w:r>
            <w:r w:rsidR="00401CF1" w:rsidRPr="009458C6">
              <w:rPr>
                <w:sz w:val="12"/>
                <w:szCs w:val="12"/>
              </w:rPr>
              <w:t xml:space="preserve">)                                                                                                      </w:t>
            </w:r>
          </w:p>
        </w:tc>
      </w:tr>
      <w:tr w:rsidR="00363937" w:rsidRPr="004279FB" w14:paraId="05FD245D" w14:textId="77777777" w:rsidTr="008D0D28">
        <w:trPr>
          <w:trHeight w:val="1554"/>
        </w:trPr>
        <w:tc>
          <w:tcPr>
            <w:tcW w:w="428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6DE1D5AB" w14:textId="3639B3B6" w:rsidR="00F716E1" w:rsidRPr="009458C6" w:rsidRDefault="009458C6" w:rsidP="00FF673C">
            <w:pPr>
              <w:pStyle w:val="Heading1"/>
              <w:outlineLvl w:val="0"/>
              <w:rPr>
                <w:sz w:val="24"/>
                <w:szCs w:val="28"/>
              </w:rPr>
            </w:pPr>
            <w:r w:rsidRPr="009458C6">
              <w:rPr>
                <w:sz w:val="24"/>
                <w:szCs w:val="28"/>
              </w:rPr>
              <w:t>LAnguages</w:t>
            </w:r>
          </w:p>
          <w:p w14:paraId="0BCEECB9" w14:textId="77777777" w:rsidR="00F53B71" w:rsidRPr="009458C6" w:rsidRDefault="00F53B71" w:rsidP="00F53B71">
            <w:pPr>
              <w:pStyle w:val="NoSpacing"/>
            </w:pPr>
            <w:r w:rsidRPr="009458C6">
              <w:rPr>
                <w:noProof/>
              </w:rPr>
              <mc:AlternateContent>
                <mc:Choice Requires="wps">
                  <w:drawing>
                    <wp:inline distT="0" distB="0" distL="0" distR="0" wp14:anchorId="315C3DCD" wp14:editId="3ABBBD1C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300322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C5C2264" w14:textId="28A07788" w:rsidR="000C7C3F" w:rsidRPr="004E0EC3" w:rsidRDefault="00934D09" w:rsidP="000C7C3F">
            <w:pPr>
              <w:spacing w:before="0" w:line="276" w:lineRule="auto"/>
              <w:ind w:left="360" w:hanging="360"/>
              <w:rPr>
                <w:sz w:val="16"/>
                <w:szCs w:val="16"/>
              </w:rPr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52BAA1" wp14:editId="33CE9C10">
                      <wp:simplePos x="0" y="0"/>
                      <wp:positionH relativeFrom="column">
                        <wp:posOffset>1167130</wp:posOffset>
                      </wp:positionH>
                      <wp:positionV relativeFrom="paragraph">
                        <wp:posOffset>41910</wp:posOffset>
                      </wp:positionV>
                      <wp:extent cx="84455" cy="84455"/>
                      <wp:effectExtent l="0" t="0" r="10795" b="10795"/>
                      <wp:wrapNone/>
                      <wp:docPr id="46" name="Flowchart: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457C6" id="Flowchart: Connector 46" o:spid="_x0000_s1026" type="#_x0000_t120" style="position:absolute;margin-left:91.9pt;margin-top:3.3pt;width:6.65pt;height: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45E908" wp14:editId="4D099BDE">
                      <wp:simplePos x="0" y="0"/>
                      <wp:positionH relativeFrom="column">
                        <wp:posOffset>1656397</wp:posOffset>
                      </wp:positionH>
                      <wp:positionV relativeFrom="paragraph">
                        <wp:posOffset>40640</wp:posOffset>
                      </wp:positionV>
                      <wp:extent cx="84772" cy="84772"/>
                      <wp:effectExtent l="0" t="0" r="10795" b="10795"/>
                      <wp:wrapNone/>
                      <wp:docPr id="53" name="Flowchart: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658B9" id="Flowchart: Connector 53" o:spid="_x0000_s1026" type="#_x0000_t120" style="position:absolute;margin-left:130.4pt;margin-top:3.2pt;width:6.65pt;height: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4AD63D3" wp14:editId="0ADB56C5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40640</wp:posOffset>
                      </wp:positionV>
                      <wp:extent cx="84772" cy="84772"/>
                      <wp:effectExtent l="0" t="0" r="10795" b="10795"/>
                      <wp:wrapNone/>
                      <wp:docPr id="52" name="Flowchart: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FA909" id="Flowchart: Connector 52" o:spid="_x0000_s1026" type="#_x0000_t120" style="position:absolute;margin-left:120.9pt;margin-top:3.2pt;width:6.65pt;height:6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9C7120" wp14:editId="5BAC9CE2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41275</wp:posOffset>
                      </wp:positionV>
                      <wp:extent cx="84772" cy="84772"/>
                      <wp:effectExtent l="0" t="0" r="10795" b="10795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78629" id="Flowchart: Connector 51" o:spid="_x0000_s1026" type="#_x0000_t120" style="position:absolute;margin-left:111.3pt;margin-top:3.25pt;width:6.65pt;height: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80B7627" wp14:editId="3AC066CC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41593</wp:posOffset>
                      </wp:positionV>
                      <wp:extent cx="84772" cy="84772"/>
                      <wp:effectExtent l="0" t="0" r="10795" b="10795"/>
                      <wp:wrapNone/>
                      <wp:docPr id="50" name="Flowchart: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991ED" id="Flowchart: Connector 50" o:spid="_x0000_s1026" type="#_x0000_t120" style="position:absolute;margin-left:101.4pt;margin-top:3.3pt;width:6.65pt;height:6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0C7C3F" w:rsidRPr="004E0EC3">
              <w:t>Fr</w:t>
            </w:r>
            <w:r w:rsidR="009458C6" w:rsidRPr="004E0EC3">
              <w:t>ench</w:t>
            </w:r>
            <w:r w:rsidR="000C7C3F" w:rsidRPr="004E0EC3">
              <w:rPr>
                <w:sz w:val="16"/>
                <w:szCs w:val="16"/>
              </w:rPr>
              <w:t xml:space="preserve"> </w:t>
            </w:r>
            <w:r w:rsidR="000C7C3F" w:rsidRPr="004E0EC3">
              <w:rPr>
                <w:sz w:val="12"/>
                <w:szCs w:val="12"/>
              </w:rPr>
              <w:t>(</w:t>
            </w:r>
            <w:r w:rsidR="00AD7451" w:rsidRPr="004E0EC3">
              <w:rPr>
                <w:sz w:val="12"/>
                <w:szCs w:val="12"/>
              </w:rPr>
              <w:t>m</w:t>
            </w:r>
            <w:r w:rsidR="004E0EC3" w:rsidRPr="004E0EC3">
              <w:rPr>
                <w:sz w:val="12"/>
                <w:szCs w:val="12"/>
              </w:rPr>
              <w:t>other tongue</w:t>
            </w:r>
            <w:r w:rsidR="000C7C3F" w:rsidRPr="004E0EC3">
              <w:rPr>
                <w:sz w:val="12"/>
                <w:szCs w:val="12"/>
              </w:rPr>
              <w:t>)</w:t>
            </w:r>
            <w:r w:rsidRPr="004E0EC3">
              <w:rPr>
                <w:noProof/>
              </w:rPr>
              <w:t xml:space="preserve"> </w:t>
            </w:r>
          </w:p>
          <w:p w14:paraId="15A01E1D" w14:textId="4137292F" w:rsidR="000C7C3F" w:rsidRPr="00AD7451" w:rsidRDefault="00934D09" w:rsidP="000C7C3F">
            <w:pPr>
              <w:spacing w:before="0" w:line="276" w:lineRule="auto"/>
              <w:ind w:left="360" w:hanging="360"/>
              <w:rPr>
                <w:sz w:val="16"/>
                <w:szCs w:val="16"/>
              </w:rPr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2347588" wp14:editId="318D9895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28575</wp:posOffset>
                      </wp:positionV>
                      <wp:extent cx="84772" cy="84772"/>
                      <wp:effectExtent l="0" t="0" r="10795" b="10795"/>
                      <wp:wrapNone/>
                      <wp:docPr id="54" name="Flowchart: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8D5F1" id="Flowchart: Connector 54" o:spid="_x0000_s1026" type="#_x0000_t120" style="position:absolute;margin-left:91.95pt;margin-top:2.25pt;width:6.65pt;height: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0234C1F" wp14:editId="052C1064">
                      <wp:simplePos x="0" y="0"/>
                      <wp:positionH relativeFrom="column">
                        <wp:posOffset>1655141</wp:posOffset>
                      </wp:positionH>
                      <wp:positionV relativeFrom="paragraph">
                        <wp:posOffset>23687</wp:posOffset>
                      </wp:positionV>
                      <wp:extent cx="84772" cy="84772"/>
                      <wp:effectExtent l="0" t="0" r="10795" b="10795"/>
                      <wp:wrapNone/>
                      <wp:docPr id="59" name="Flowchart: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098D8" id="Flowchart: Connector 59" o:spid="_x0000_s1026" type="#_x0000_t120" style="position:absolute;margin-left:130.35pt;margin-top:1.85pt;width:6.65pt;height: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67D789D" wp14:editId="1688DFED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24554</wp:posOffset>
                      </wp:positionV>
                      <wp:extent cx="84772" cy="84772"/>
                      <wp:effectExtent l="0" t="0" r="10795" b="10795"/>
                      <wp:wrapNone/>
                      <wp:docPr id="58" name="Flowchart: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9D22D" id="Flowchart: Connector 58" o:spid="_x0000_s1026" type="#_x0000_t120" style="position:absolute;margin-left:120.85pt;margin-top:1.95pt;width:6.65pt;height: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03461D" wp14:editId="44A59728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28061</wp:posOffset>
                      </wp:positionV>
                      <wp:extent cx="84772" cy="84772"/>
                      <wp:effectExtent l="0" t="0" r="10795" b="10795"/>
                      <wp:wrapNone/>
                      <wp:docPr id="57" name="Flowchart: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EC31" id="Flowchart: Connector 57" o:spid="_x0000_s1026" type="#_x0000_t120" style="position:absolute;margin-left:111.25pt;margin-top:2.2pt;width:6.65pt;height: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FA4C475" wp14:editId="0F1177B3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27940</wp:posOffset>
                      </wp:positionV>
                      <wp:extent cx="84772" cy="84772"/>
                      <wp:effectExtent l="0" t="0" r="10795" b="10795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4C219" id="Flowchart: Connector 56" o:spid="_x0000_s1026" type="#_x0000_t120" style="position:absolute;margin-left:101.4pt;margin-top:2.2pt;width:6.65pt;height: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9458C6" w:rsidRPr="00AD7451">
              <w:t>English</w:t>
            </w:r>
            <w:r w:rsidR="000C7C3F" w:rsidRPr="00AD7451">
              <w:rPr>
                <w:sz w:val="16"/>
                <w:szCs w:val="16"/>
              </w:rPr>
              <w:t> </w:t>
            </w:r>
            <w:r w:rsidR="000C7C3F" w:rsidRPr="00AD7451">
              <w:rPr>
                <w:sz w:val="12"/>
                <w:szCs w:val="12"/>
              </w:rPr>
              <w:t>(</w:t>
            </w:r>
            <w:r w:rsidR="004E0EC3">
              <w:rPr>
                <w:sz w:val="12"/>
                <w:szCs w:val="12"/>
              </w:rPr>
              <w:t xml:space="preserve">passed </w:t>
            </w:r>
            <w:r w:rsidR="00AD7451" w:rsidRPr="00AD7451">
              <w:rPr>
                <w:sz w:val="12"/>
                <w:szCs w:val="12"/>
              </w:rPr>
              <w:t>the OIB bac</w:t>
            </w:r>
            <w:r w:rsidR="000C7C3F" w:rsidRPr="00AD7451">
              <w:rPr>
                <w:sz w:val="12"/>
                <w:szCs w:val="12"/>
              </w:rPr>
              <w:t>)</w:t>
            </w:r>
            <w:r w:rsidRPr="00AD7451">
              <w:rPr>
                <w:noProof/>
              </w:rPr>
              <w:t xml:space="preserve"> </w:t>
            </w:r>
          </w:p>
          <w:p w14:paraId="3AAFF276" w14:textId="5134F43C" w:rsidR="000C7C3F" w:rsidRPr="009458C6" w:rsidRDefault="00AC598A" w:rsidP="000C7C3F">
            <w:pPr>
              <w:spacing w:before="0" w:line="276" w:lineRule="auto"/>
              <w:ind w:left="360" w:hanging="360"/>
              <w:rPr>
                <w:sz w:val="16"/>
                <w:szCs w:val="16"/>
              </w:rPr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C29D489" wp14:editId="5BCB62AF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26035</wp:posOffset>
                      </wp:positionV>
                      <wp:extent cx="84455" cy="84455"/>
                      <wp:effectExtent l="0" t="0" r="10795" b="10795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9330D" id="Flowchart: Connector 117" o:spid="_x0000_s1026" type="#_x0000_t120" style="position:absolute;margin-left:111.3pt;margin-top:2.05pt;width:6.65pt;height:6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934D09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495C864" wp14:editId="21355EA0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21590</wp:posOffset>
                      </wp:positionV>
                      <wp:extent cx="84772" cy="84772"/>
                      <wp:effectExtent l="0" t="0" r="10795" b="10795"/>
                      <wp:wrapNone/>
                      <wp:docPr id="60" name="Flowchart: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E787C" id="Flowchart: Connector 60" o:spid="_x0000_s1026" type="#_x0000_t120" style="position:absolute;margin-left:130.35pt;margin-top:1.7pt;width:6.65pt;height: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934D09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7BDFBE" wp14:editId="064337AC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26035</wp:posOffset>
                      </wp:positionV>
                      <wp:extent cx="84455" cy="84455"/>
                      <wp:effectExtent l="0" t="0" r="10795" b="10795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84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18475" id="Flowchart: Connector 61" o:spid="_x0000_s1026" type="#_x0000_t120" style="position:absolute;margin-left:120.8pt;margin-top:2.05pt;width:6.65pt;height:6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="00934D09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BBB6513" wp14:editId="3F216E75">
                      <wp:simplePos x="0" y="0"/>
                      <wp:positionH relativeFrom="column">
                        <wp:posOffset>1170622</wp:posOffset>
                      </wp:positionH>
                      <wp:positionV relativeFrom="paragraph">
                        <wp:posOffset>26035</wp:posOffset>
                      </wp:positionV>
                      <wp:extent cx="84772" cy="84772"/>
                      <wp:effectExtent l="0" t="0" r="10795" b="10795"/>
                      <wp:wrapNone/>
                      <wp:docPr id="66" name="Flowchart: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6ED82" id="Flowchart: Connector 66" o:spid="_x0000_s1026" type="#_x0000_t120" style="position:absolute;margin-left:92.15pt;margin-top:2.05pt;width:6.65pt;height: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934D09"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0974F35" wp14:editId="47C6496B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26035</wp:posOffset>
                      </wp:positionV>
                      <wp:extent cx="84772" cy="84772"/>
                      <wp:effectExtent l="0" t="0" r="10795" b="10795"/>
                      <wp:wrapNone/>
                      <wp:docPr id="67" name="Flowchart: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5DD64" id="Flowchart: Connector 67" o:spid="_x0000_s1026" type="#_x0000_t120" style="position:absolute;margin-left:101.4pt;margin-top:2.05pt;width:6.65pt;height: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9458C6">
              <w:t>Spanish</w:t>
            </w:r>
            <w:r w:rsidR="000C7C3F" w:rsidRPr="009458C6">
              <w:rPr>
                <w:sz w:val="16"/>
                <w:szCs w:val="16"/>
              </w:rPr>
              <w:t xml:space="preserve"> </w:t>
            </w:r>
            <w:r w:rsidR="000C7C3F" w:rsidRPr="009458C6">
              <w:rPr>
                <w:sz w:val="12"/>
                <w:szCs w:val="12"/>
              </w:rPr>
              <w:t>(</w:t>
            </w:r>
            <w:r w:rsidR="00945F95">
              <w:rPr>
                <w:sz w:val="12"/>
                <w:szCs w:val="12"/>
              </w:rPr>
              <w:t>intermediary level</w:t>
            </w:r>
            <w:r w:rsidR="000C7C3F" w:rsidRPr="009458C6">
              <w:rPr>
                <w:sz w:val="12"/>
                <w:szCs w:val="12"/>
              </w:rPr>
              <w:t>)</w:t>
            </w:r>
            <w:r w:rsidR="00934D09" w:rsidRPr="009458C6">
              <w:rPr>
                <w:noProof/>
              </w:rPr>
              <w:t xml:space="preserve"> </w:t>
            </w:r>
          </w:p>
          <w:p w14:paraId="0AF56DFD" w14:textId="5CB2E9A7" w:rsidR="000C7C3F" w:rsidRPr="009458C6" w:rsidRDefault="00934D09" w:rsidP="000C7C3F">
            <w:pPr>
              <w:spacing w:before="0" w:line="276" w:lineRule="auto"/>
              <w:ind w:left="360" w:hanging="360"/>
            </w:pP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CFB6B4F" wp14:editId="7450880B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15021</wp:posOffset>
                      </wp:positionV>
                      <wp:extent cx="84772" cy="84772"/>
                      <wp:effectExtent l="0" t="0" r="10795" b="10795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8BC4C" id="Flowchart: Connector 62" o:spid="_x0000_s1026" type="#_x0000_t120" style="position:absolute;margin-left:130.35pt;margin-top:1.2pt;width:6.65pt;height: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FFFBD" wp14:editId="5982C54F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16248</wp:posOffset>
                      </wp:positionV>
                      <wp:extent cx="84772" cy="84772"/>
                      <wp:effectExtent l="0" t="0" r="10795" b="10795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B5CCC" id="Flowchart: Connector 63" o:spid="_x0000_s1026" type="#_x0000_t120" style="position:absolute;margin-left:120.9pt;margin-top:1.3pt;width:6.65pt;height:6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8D844C4" wp14:editId="6BD2B73E">
                      <wp:simplePos x="0" y="0"/>
                      <wp:positionH relativeFrom="column">
                        <wp:posOffset>1413030</wp:posOffset>
                      </wp:positionH>
                      <wp:positionV relativeFrom="paragraph">
                        <wp:posOffset>16510</wp:posOffset>
                      </wp:positionV>
                      <wp:extent cx="84772" cy="84772"/>
                      <wp:effectExtent l="0" t="0" r="10795" b="10795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DBE5F" id="Flowchart: Connector 64" o:spid="_x0000_s1026" type="#_x0000_t120" style="position:absolute;margin-left:111.25pt;margin-top:1.3pt;width:6.65pt;height:6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DCCAD87" wp14:editId="0029CC05">
                      <wp:simplePos x="0" y="0"/>
                      <wp:positionH relativeFrom="column">
                        <wp:posOffset>1295342</wp:posOffset>
                      </wp:positionH>
                      <wp:positionV relativeFrom="paragraph">
                        <wp:posOffset>17834</wp:posOffset>
                      </wp:positionV>
                      <wp:extent cx="84772" cy="84772"/>
                      <wp:effectExtent l="0" t="0" r="10795" b="10795"/>
                      <wp:wrapNone/>
                      <wp:docPr id="65" name="Flowchart: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F0FE2" id="Flowchart: Connector 65" o:spid="_x0000_s1026" type="#_x0000_t120" style="position:absolute;margin-left:102pt;margin-top:1.4pt;width:6.65pt;height: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" fillcolor="#dae2ec [3208]" strokecolor="#4c6c95 [1608]" strokeweight="1pt">
                      <v:stroke joinstyle="miter"/>
                    </v:shape>
                  </w:pict>
                </mc:Fallback>
              </mc:AlternateContent>
            </w:r>
            <w:r w:rsidRPr="009458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E84833A" wp14:editId="1CAB36BE">
                      <wp:simplePos x="0" y="0"/>
                      <wp:positionH relativeFrom="column">
                        <wp:posOffset>1176416</wp:posOffset>
                      </wp:positionH>
                      <wp:positionV relativeFrom="paragraph">
                        <wp:posOffset>17304</wp:posOffset>
                      </wp:positionV>
                      <wp:extent cx="84772" cy="84772"/>
                      <wp:effectExtent l="0" t="0" r="10795" b="10795"/>
                      <wp:wrapNone/>
                      <wp:docPr id="69" name="Flowchart: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" cy="8477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FDA24" id="Flowchart: Connector 69" o:spid="_x0000_s1026" type="#_x0000_t120" style="position:absolute;margin-left:92.65pt;margin-top:1.35pt;width:6.65pt;height: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" fillcolor="#718eb5 [3206]" strokecolor="#324560 [1606]" strokeweight="1pt">
                      <v:stroke joinstyle="miter"/>
                    </v:shape>
                  </w:pict>
                </mc:Fallback>
              </mc:AlternateContent>
            </w:r>
            <w:r w:rsidR="000C7C3F" w:rsidRPr="009458C6">
              <w:t>Mandarin</w:t>
            </w:r>
          </w:p>
          <w:p w14:paraId="04894394" w14:textId="692B2F05" w:rsidR="00F716E1" w:rsidRPr="004279FB" w:rsidRDefault="000C7C3F" w:rsidP="000C7C3F">
            <w:pPr>
              <w:spacing w:before="0" w:line="276" w:lineRule="auto"/>
              <w:ind w:left="360" w:hanging="360"/>
              <w:rPr>
                <w:sz w:val="16"/>
                <w:szCs w:val="16"/>
              </w:rPr>
            </w:pPr>
            <w:r w:rsidRPr="004279FB">
              <w:rPr>
                <w:sz w:val="12"/>
                <w:szCs w:val="12"/>
              </w:rPr>
              <w:t xml:space="preserve">(3 </w:t>
            </w:r>
            <w:r w:rsidR="004279FB" w:rsidRPr="004279FB">
              <w:rPr>
                <w:sz w:val="12"/>
                <w:szCs w:val="12"/>
              </w:rPr>
              <w:t>y</w:t>
            </w:r>
            <w:r w:rsidR="004279FB">
              <w:rPr>
                <w:sz w:val="12"/>
                <w:szCs w:val="12"/>
              </w:rPr>
              <w:t>ears of private lessons and with family)</w:t>
            </w:r>
          </w:p>
        </w:tc>
        <w:tc>
          <w:tcPr>
            <w:tcW w:w="7353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20F22EE1" w14:textId="77777777" w:rsidR="00F716E1" w:rsidRPr="004279FB" w:rsidRDefault="00F716E1" w:rsidP="00241482"/>
        </w:tc>
      </w:tr>
    </w:tbl>
    <w:p w14:paraId="5B68C738" w14:textId="77777777" w:rsidR="00535F87" w:rsidRPr="004279FB" w:rsidRDefault="00535F87" w:rsidP="007E1FA8"/>
    <w:sectPr w:rsidR="00535F87" w:rsidRPr="004279FB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7DCB0" w14:textId="77777777" w:rsidR="004A1905" w:rsidRDefault="004A1905" w:rsidP="00BA3E51">
      <w:pPr>
        <w:spacing w:line="240" w:lineRule="auto"/>
      </w:pPr>
      <w:r>
        <w:separator/>
      </w:r>
    </w:p>
  </w:endnote>
  <w:endnote w:type="continuationSeparator" w:id="0">
    <w:p w14:paraId="7FDC5F91" w14:textId="77777777" w:rsidR="004A1905" w:rsidRDefault="004A190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D7CD" w14:textId="77777777" w:rsidR="004A1905" w:rsidRDefault="004A1905" w:rsidP="00BA3E51">
      <w:pPr>
        <w:spacing w:line="240" w:lineRule="auto"/>
      </w:pPr>
      <w:r>
        <w:separator/>
      </w:r>
    </w:p>
  </w:footnote>
  <w:footnote w:type="continuationSeparator" w:id="0">
    <w:p w14:paraId="3CA7D007" w14:textId="77777777" w:rsidR="004A1905" w:rsidRDefault="004A1905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7"/>
    <w:rsid w:val="00024C81"/>
    <w:rsid w:val="00041F8A"/>
    <w:rsid w:val="00045F2E"/>
    <w:rsid w:val="00055BBC"/>
    <w:rsid w:val="00073BF3"/>
    <w:rsid w:val="00081B51"/>
    <w:rsid w:val="000A6E00"/>
    <w:rsid w:val="000C7293"/>
    <w:rsid w:val="000C7C3F"/>
    <w:rsid w:val="000D3891"/>
    <w:rsid w:val="000F3FE2"/>
    <w:rsid w:val="00105384"/>
    <w:rsid w:val="00121BE2"/>
    <w:rsid w:val="00123758"/>
    <w:rsid w:val="00140582"/>
    <w:rsid w:val="00144334"/>
    <w:rsid w:val="00173B36"/>
    <w:rsid w:val="00177BCB"/>
    <w:rsid w:val="001973D8"/>
    <w:rsid w:val="001B3B8A"/>
    <w:rsid w:val="001C4975"/>
    <w:rsid w:val="001D5A7D"/>
    <w:rsid w:val="001E3532"/>
    <w:rsid w:val="001E5794"/>
    <w:rsid w:val="001F6D5E"/>
    <w:rsid w:val="00211F2E"/>
    <w:rsid w:val="00217454"/>
    <w:rsid w:val="002251C8"/>
    <w:rsid w:val="0023600D"/>
    <w:rsid w:val="00241482"/>
    <w:rsid w:val="00261E7B"/>
    <w:rsid w:val="0026716E"/>
    <w:rsid w:val="00293BB8"/>
    <w:rsid w:val="002954B8"/>
    <w:rsid w:val="002A4A92"/>
    <w:rsid w:val="002B0852"/>
    <w:rsid w:val="002B542F"/>
    <w:rsid w:val="002C0662"/>
    <w:rsid w:val="002C7FCE"/>
    <w:rsid w:val="002D5478"/>
    <w:rsid w:val="00302D48"/>
    <w:rsid w:val="00315814"/>
    <w:rsid w:val="00320ECB"/>
    <w:rsid w:val="0032629B"/>
    <w:rsid w:val="00344A40"/>
    <w:rsid w:val="00344FC0"/>
    <w:rsid w:val="00363937"/>
    <w:rsid w:val="00364270"/>
    <w:rsid w:val="00373D54"/>
    <w:rsid w:val="00377A0D"/>
    <w:rsid w:val="00382737"/>
    <w:rsid w:val="003A4453"/>
    <w:rsid w:val="003D2182"/>
    <w:rsid w:val="003E02DA"/>
    <w:rsid w:val="003E1692"/>
    <w:rsid w:val="003E23C0"/>
    <w:rsid w:val="003E7783"/>
    <w:rsid w:val="00401CF1"/>
    <w:rsid w:val="004279FB"/>
    <w:rsid w:val="00442A0E"/>
    <w:rsid w:val="00443C70"/>
    <w:rsid w:val="004767E0"/>
    <w:rsid w:val="004A1905"/>
    <w:rsid w:val="004A4C74"/>
    <w:rsid w:val="004C14EC"/>
    <w:rsid w:val="004E0EC3"/>
    <w:rsid w:val="004E5226"/>
    <w:rsid w:val="004E5D1D"/>
    <w:rsid w:val="004E6AB2"/>
    <w:rsid w:val="004E70E8"/>
    <w:rsid w:val="004F1E79"/>
    <w:rsid w:val="00535F87"/>
    <w:rsid w:val="0053677C"/>
    <w:rsid w:val="00564622"/>
    <w:rsid w:val="005A3E0B"/>
    <w:rsid w:val="005A4437"/>
    <w:rsid w:val="005B3227"/>
    <w:rsid w:val="005D5B9B"/>
    <w:rsid w:val="005E0E1C"/>
    <w:rsid w:val="005F649E"/>
    <w:rsid w:val="0062641F"/>
    <w:rsid w:val="0064398C"/>
    <w:rsid w:val="00651D5A"/>
    <w:rsid w:val="0065665F"/>
    <w:rsid w:val="0068094B"/>
    <w:rsid w:val="00685224"/>
    <w:rsid w:val="00686284"/>
    <w:rsid w:val="006A1ACD"/>
    <w:rsid w:val="00715C8F"/>
    <w:rsid w:val="00726696"/>
    <w:rsid w:val="0073402D"/>
    <w:rsid w:val="00737561"/>
    <w:rsid w:val="00747751"/>
    <w:rsid w:val="007579D7"/>
    <w:rsid w:val="007876DA"/>
    <w:rsid w:val="00792D43"/>
    <w:rsid w:val="007B2275"/>
    <w:rsid w:val="007B30FE"/>
    <w:rsid w:val="007B7A61"/>
    <w:rsid w:val="007E1FA8"/>
    <w:rsid w:val="007E6083"/>
    <w:rsid w:val="007F2284"/>
    <w:rsid w:val="008002FC"/>
    <w:rsid w:val="00821152"/>
    <w:rsid w:val="0083462E"/>
    <w:rsid w:val="00855181"/>
    <w:rsid w:val="008716B0"/>
    <w:rsid w:val="00882F23"/>
    <w:rsid w:val="0089047A"/>
    <w:rsid w:val="008A1020"/>
    <w:rsid w:val="008A1250"/>
    <w:rsid w:val="008A1FCF"/>
    <w:rsid w:val="008B1112"/>
    <w:rsid w:val="008C78F5"/>
    <w:rsid w:val="008D0D28"/>
    <w:rsid w:val="008E4FF4"/>
    <w:rsid w:val="00914419"/>
    <w:rsid w:val="00934D09"/>
    <w:rsid w:val="009458C6"/>
    <w:rsid w:val="00945F95"/>
    <w:rsid w:val="00956838"/>
    <w:rsid w:val="00962E61"/>
    <w:rsid w:val="00972A03"/>
    <w:rsid w:val="0097609B"/>
    <w:rsid w:val="009861C3"/>
    <w:rsid w:val="00986331"/>
    <w:rsid w:val="009A6667"/>
    <w:rsid w:val="009C7105"/>
    <w:rsid w:val="009E4141"/>
    <w:rsid w:val="00A122BB"/>
    <w:rsid w:val="00A37F9E"/>
    <w:rsid w:val="00A8194F"/>
    <w:rsid w:val="00A86EFA"/>
    <w:rsid w:val="00AB7FE5"/>
    <w:rsid w:val="00AC1E5A"/>
    <w:rsid w:val="00AC598A"/>
    <w:rsid w:val="00AD3930"/>
    <w:rsid w:val="00AD3C12"/>
    <w:rsid w:val="00AD7451"/>
    <w:rsid w:val="00B41B45"/>
    <w:rsid w:val="00B54AD3"/>
    <w:rsid w:val="00B6022F"/>
    <w:rsid w:val="00B62B99"/>
    <w:rsid w:val="00B63916"/>
    <w:rsid w:val="00B643D0"/>
    <w:rsid w:val="00B71E93"/>
    <w:rsid w:val="00B73F9C"/>
    <w:rsid w:val="00B8190A"/>
    <w:rsid w:val="00B87E22"/>
    <w:rsid w:val="00BA3E51"/>
    <w:rsid w:val="00BB3142"/>
    <w:rsid w:val="00BB7727"/>
    <w:rsid w:val="00BC40F8"/>
    <w:rsid w:val="00BD01E4"/>
    <w:rsid w:val="00BD6049"/>
    <w:rsid w:val="00C025D7"/>
    <w:rsid w:val="00C155FC"/>
    <w:rsid w:val="00C532FC"/>
    <w:rsid w:val="00C539BF"/>
    <w:rsid w:val="00C6764D"/>
    <w:rsid w:val="00C75D84"/>
    <w:rsid w:val="00C857CB"/>
    <w:rsid w:val="00CA5CD9"/>
    <w:rsid w:val="00CC2F16"/>
    <w:rsid w:val="00CF668A"/>
    <w:rsid w:val="00D04093"/>
    <w:rsid w:val="00D0794D"/>
    <w:rsid w:val="00D140DF"/>
    <w:rsid w:val="00D451A8"/>
    <w:rsid w:val="00D54472"/>
    <w:rsid w:val="00D57A26"/>
    <w:rsid w:val="00D666BB"/>
    <w:rsid w:val="00D720DF"/>
    <w:rsid w:val="00D90E78"/>
    <w:rsid w:val="00D92ED4"/>
    <w:rsid w:val="00D94ABF"/>
    <w:rsid w:val="00DB2580"/>
    <w:rsid w:val="00E04A44"/>
    <w:rsid w:val="00E20245"/>
    <w:rsid w:val="00E4379F"/>
    <w:rsid w:val="00E65596"/>
    <w:rsid w:val="00E72471"/>
    <w:rsid w:val="00E74670"/>
    <w:rsid w:val="00EA0042"/>
    <w:rsid w:val="00EB1D1B"/>
    <w:rsid w:val="00EF3285"/>
    <w:rsid w:val="00F3143D"/>
    <w:rsid w:val="00F36875"/>
    <w:rsid w:val="00F51E3E"/>
    <w:rsid w:val="00F53B71"/>
    <w:rsid w:val="00F716E1"/>
    <w:rsid w:val="00F908C3"/>
    <w:rsid w:val="00F91753"/>
    <w:rsid w:val="00FB1F01"/>
    <w:rsid w:val="00FD1E58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EA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7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7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openxmlformats.org/officeDocument/2006/relationships/image" Target="media/image13.sv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Clemente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nhclement@gmail.com" TargetMode="External"/><Relationship Id="rId24" Type="http://schemas.openxmlformats.org/officeDocument/2006/relationships/image" Target="media/image11.svg"/><Relationship Id="rId5" Type="http://schemas.openxmlformats.org/officeDocument/2006/relationships/numbering" Target="numbering.xml"/><Relationship Id="rId15" Type="http://schemas.openxmlformats.org/officeDocument/2006/relationships/image" Target="media/image3.svg"/><Relationship Id="rId23" Type="http://schemas.openxmlformats.org/officeDocument/2006/relationships/image" Target="media/image10.png"/><Relationship Id="rId28" Type="http://schemas.openxmlformats.org/officeDocument/2006/relationships/image" Target="media/image15.svg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sv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hc\AppData\Roaming\Microsoft\Templates\Columns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1DDB672-DCFC-4D3A-86E7-A84BFA87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2020-08-30T09:30:00Z</dcterms:created>
  <dcterms:modified xsi:type="dcterms:W3CDTF">2020-11-29T18:21:00Z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